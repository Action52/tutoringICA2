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n-US"/>
        </w:rPr>
        <w:id w:val="-1788729480"/>
        <w:docPartObj>
          <w:docPartGallery w:val="Cover Pages"/>
          <w:docPartUnique/>
        </w:docPartObj>
      </w:sdtPr>
      <w:sdtContent>
        <w:p w14:paraId="0C56083C" w14:textId="77777777" w:rsidR="000208CB" w:rsidRPr="003B3E41" w:rsidRDefault="000208CB">
          <w:pPr>
            <w:rPr>
              <w:lang w:val="en-US"/>
            </w:rPr>
          </w:pPr>
          <w:r w:rsidRPr="003B3E41">
            <w:rPr>
              <w:noProof/>
              <w:lang w:val="en-US" w:eastAsia="es-ES_trad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D44178B" wp14:editId="68481865">
                    <wp:simplePos x="0" y="0"/>
                    <wp:positionH relativeFrom="page">
                      <wp:posOffset>401782</wp:posOffset>
                    </wp:positionH>
                    <wp:positionV relativeFrom="page">
                      <wp:posOffset>387927</wp:posOffset>
                    </wp:positionV>
                    <wp:extent cx="6871335" cy="9271750"/>
                    <wp:effectExtent l="0" t="0" r="12065" b="0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71335" cy="9271750"/>
                              <a:chOff x="0" y="0"/>
                              <a:chExt cx="6871335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13335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2F79C1" w14:textId="77777777" w:rsidR="000208CB" w:rsidRDefault="000208CB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Autor"/>
                                      <w:tag w:val=""/>
                                      <w:id w:val="88414185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ES_tradnl"/>
                                        </w:rPr>
                                        <w:t>Server: 10.50.65.7</w:t>
                                      </w:r>
                                    </w:sdtContent>
                                  </w:sdt>
                                </w:p>
                                <w:p w14:paraId="0D5EBE67" w14:textId="77777777" w:rsidR="000208CB" w:rsidRDefault="000208CB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ITESM Campus puebla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Advanced databases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5EE816C" w14:textId="77777777" w:rsidR="000208CB" w:rsidRDefault="000208CB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I.C.A. 2</w:t>
                                      </w:r>
                                    </w:p>
                                  </w:sdtContent>
                                </w:sdt>
                                <w:p w14:paraId="39E7EBB2" w14:textId="77777777" w:rsidR="003B3E41" w:rsidRDefault="003B3E41">
                                  <w:pPr>
                                    <w:pStyle w:val="Sinespaciado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val="es-ES_tradnl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val="es-ES_tradnl"/>
                                    </w:rPr>
                                    <w:t>Luis Alfredo Leon Villapún a01322275 itc</w:t>
                                  </w:r>
                                </w:p>
                                <w:p w14:paraId="1149CEE1" w14:textId="77777777" w:rsidR="000208CB" w:rsidRDefault="003B3E41">
                                  <w:pPr>
                                    <w:pStyle w:val="Sinespaciado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val="es-ES_tradnl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val="es-ES_tradnl"/>
                                    </w:rPr>
                                    <w:t>Armando Canto García A01322361 ITC</w:t>
                                  </w:r>
                                </w:p>
                                <w:p w14:paraId="57923E97" w14:textId="77777777" w:rsidR="003B3E41" w:rsidRDefault="003B3E41">
                                  <w:pPr>
                                    <w:pStyle w:val="Sinespaciado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val="es-ES_tradnl"/>
                                    </w:rPr>
                                  </w:pPr>
                                </w:p>
                                <w:p w14:paraId="2078112E" w14:textId="77777777" w:rsidR="003B3E41" w:rsidRPr="003B3E41" w:rsidRDefault="003B3E41">
                                  <w:pPr>
                                    <w:pStyle w:val="Sinespaciado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val="es-ES_tradnl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val="es-ES_tradnl"/>
                                    </w:rPr>
                                    <w:t xml:space="preserve">Username: </w:t>
                                  </w:r>
                                  <w:r>
                                    <w:rPr>
                                      <w:color w:val="44546A" w:themeColor="text2"/>
                                      <w:sz w:val="36"/>
                                      <w:szCs w:val="36"/>
                                      <w:lang w:val="es-ES_tradnl"/>
                                    </w:rPr>
                                    <w:t>usuario2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D44178B" id="Grupo 119" o:spid="_x0000_s1026" style="position:absolute;margin-left:31.65pt;margin-top:30.55pt;width:541.05pt;height:730.05pt;z-index:-251657216;mso-position-horizontal-relative:page;mso-position-vertical-relative:page" coordsize="6871335,92717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">
                    <v:rect id="Rectángulo 120" o:spid="_x0000_s1027" style="position:absolute;top:7315200;width:6858000;height:14318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Kl5RxgAA&#10;ANwAAAAPAAAAZHJzL2Rvd25yZXYueG1sRI9Ba8JAEIXvBf/DMkJvdaNCK6mriCCUIoVGPfQ2ZMds&#10;NDsbstsY++s7h0JvM7w3732zXA++UT11sQ5sYDrJQBGXwdZcGTgedk8LUDEhW2wCk4E7RVivRg9L&#10;zG248Sf1RaqUhHDM0YBLqc21jqUjj3ESWmLRzqHzmGTtKm07vEm4b/Qsy561x5qlwWFLW0fltfj2&#10;Bt4vL/PC9Zv+Z/5BJxdO+6/dNhrzOB42r6ASDenf/Hf9ZgV/JvjyjEygV7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bKl5RxgAAANwAAAAPAAAAAAAAAAAAAAAAAJcCAABkcnMv&#10;ZG93bnJldi54bWxQSwUGAAAAAAQABAD1AAAAigMAAAAA&#10;" fillcolor="#5b9bd5 [3204]" stroked="f" strokeweight="1pt"/>
                    <v:rect id="Rectángulo 121" o:spid="_x0000_s1028" style="position:absolute;left:13335;top:7439025;width:6858000;height:183272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MjDSwQAA&#10;ANwAAAAPAAAAZHJzL2Rvd25yZXYueG1sRE9Li8IwEL4v+B/CCF4WTfXgSjWKCoplWfB5H5qxLW0m&#10;pYla//1GELzNx/ec2aI1lbhT4wrLCoaDCARxanXBmYLzadOfgHAeWWNlmRQ8ycFi3vmaYaztgw90&#10;P/pMhBB2MSrIva9jKV2ak0E3sDVx4K62MegDbDKpG3yEcFPJURSNpcGCQ0OONa1zSsvjzSjY/a7S&#10;4qc68L7clttLkkySv2+nVK/bLqcgPLX+I367dzrMHw3h9Uy4QM7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DIw0sEAAADcAAAADwAAAAAAAAAAAAAAAACXAgAAZHJzL2Rvd25y&#10;ZXYueG1sUEsFBgAAAAAEAAQA9QAAAIUDAAAAAA==&#10;" fillcolor="#ed7d31 [3205]" stroked="f" strokeweight="1pt">
                      <v:textbox inset="36pt,14.4pt,36pt,36pt">
                        <w:txbxContent>
                          <w:p w14:paraId="592F79C1" w14:textId="77777777" w:rsidR="000208CB" w:rsidRDefault="000208CB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Autor"/>
                                <w:tag w:val=""/>
                                <w:id w:val="88414185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ES_tradnl"/>
                                  </w:rPr>
                                  <w:t>Server: 10.50.65.7</w:t>
                                </w:r>
                              </w:sdtContent>
                            </w:sdt>
                          </w:p>
                          <w:p w14:paraId="0D5EBE67" w14:textId="77777777" w:rsidR="000208CB" w:rsidRDefault="000208CB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ITESM Campus puebla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Advanced databases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00;height:7315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6hvlwgAA&#10;ANwAAAAPAAAAZHJzL2Rvd25yZXYueG1sRE9Na8JAEL0X+h+WKXirm4YiJbqKiEKhXjSiHsfsmA1m&#10;Z0N2NWl/vSsUvM3jfc5k1tta3Kj1lWMFH8MEBHHhdMWlgl2+ev8C4QOyxtoxKfglD7Pp68sEM+06&#10;3tBtG0oRQ9hnqMCE0GRS+sKQRT90DXHkzq61GCJsS6lb7GK4rWWaJCNpseLYYLChhaHisr1aBatD&#10;f+L872dnjsvlZ3c9FbzP10oN3vr5GESgPjzF/+5vHeenKTyeiRfI6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bqG+XCAAAA3AAAAA8AAAAAAAAAAAAAAAAAlwIAAGRycy9kb3du&#10;cmV2LnhtbFBLBQYAAAAABAAEAPUAAACGAwAAAAA=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5EE816C" w14:textId="77777777" w:rsidR="000208CB" w:rsidRDefault="000208CB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I.C.A. 2</w:t>
                                </w:r>
                              </w:p>
                            </w:sdtContent>
                          </w:sdt>
                          <w:p w14:paraId="39E7EBB2" w14:textId="77777777" w:rsidR="003B3E41" w:rsidRDefault="003B3E41">
                            <w:pPr>
                              <w:pStyle w:val="Sinespaciado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  <w:lang w:val="es-ES_tradnl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  <w:lang w:val="es-ES_tradnl"/>
                              </w:rPr>
                              <w:t>Luis Alfredo Leon Villapún a01322275 itc</w:t>
                            </w:r>
                          </w:p>
                          <w:p w14:paraId="1149CEE1" w14:textId="77777777" w:rsidR="000208CB" w:rsidRDefault="003B3E41">
                            <w:pPr>
                              <w:pStyle w:val="Sinespaciado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  <w:lang w:val="es-ES_tradnl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  <w:lang w:val="es-ES_tradnl"/>
                              </w:rPr>
                              <w:t>Armando Canto García A01322361 ITC</w:t>
                            </w:r>
                          </w:p>
                          <w:p w14:paraId="57923E97" w14:textId="77777777" w:rsidR="003B3E41" w:rsidRDefault="003B3E41">
                            <w:pPr>
                              <w:pStyle w:val="Sinespaciado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  <w:lang w:val="es-ES_tradnl"/>
                              </w:rPr>
                            </w:pPr>
                          </w:p>
                          <w:p w14:paraId="2078112E" w14:textId="77777777" w:rsidR="003B3E41" w:rsidRPr="003B3E41" w:rsidRDefault="003B3E41">
                            <w:pPr>
                              <w:pStyle w:val="Sinespaciado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  <w:lang w:val="es-ES_tradnl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  <w:lang w:val="es-ES_tradnl"/>
                              </w:rPr>
                              <w:t xml:space="preserve">Username: </w:t>
                            </w:r>
                            <w:r>
                              <w:rPr>
                                <w:color w:val="44546A" w:themeColor="text2"/>
                                <w:sz w:val="36"/>
                                <w:szCs w:val="36"/>
                                <w:lang w:val="es-ES_tradnl"/>
                              </w:rPr>
                              <w:t>usuario2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B868E08" w14:textId="77777777" w:rsidR="000208CB" w:rsidRPr="003B3E41" w:rsidRDefault="000208CB">
          <w:pPr>
            <w:rPr>
              <w:lang w:val="en-US"/>
            </w:rPr>
          </w:pPr>
          <w:r w:rsidRPr="003B3E41">
            <w:rPr>
              <w:lang w:val="en-US"/>
            </w:rPr>
            <w:br w:type="page"/>
          </w:r>
        </w:p>
      </w:sdtContent>
    </w:sdt>
    <w:p w14:paraId="5403B780" w14:textId="77777777" w:rsidR="00081800" w:rsidRPr="003B3E41" w:rsidRDefault="0087399A" w:rsidP="0080025A">
      <w:pPr>
        <w:spacing w:line="360" w:lineRule="auto"/>
        <w:rPr>
          <w:lang w:val="en-US"/>
        </w:rPr>
      </w:pPr>
    </w:p>
    <w:p w14:paraId="2DA3873D" w14:textId="77777777" w:rsidR="000208CB" w:rsidRPr="003B3E41" w:rsidRDefault="000208CB" w:rsidP="0080025A">
      <w:pPr>
        <w:spacing w:line="360" w:lineRule="auto"/>
        <w:rPr>
          <w:lang w:val="en-US"/>
        </w:rPr>
      </w:pPr>
    </w:p>
    <w:p w14:paraId="7587EB8D" w14:textId="77777777" w:rsidR="000208CB" w:rsidRPr="003B3E41" w:rsidRDefault="000208CB" w:rsidP="0080025A">
      <w:pPr>
        <w:spacing w:line="360" w:lineRule="auto"/>
        <w:rPr>
          <w:lang w:val="en-US"/>
        </w:rPr>
      </w:pPr>
    </w:p>
    <w:p w14:paraId="7A64697E" w14:textId="77777777" w:rsidR="0080025A" w:rsidRPr="003B3E41" w:rsidRDefault="003B3E41" w:rsidP="0080025A">
      <w:pPr>
        <w:spacing w:line="360" w:lineRule="auto"/>
        <w:jc w:val="center"/>
        <w:rPr>
          <w:rFonts w:ascii="Arial" w:hAnsi="Arial" w:cs="Arial"/>
          <w:b/>
          <w:lang w:val="en-US"/>
        </w:rPr>
      </w:pPr>
      <w:r w:rsidRPr="003B3E41">
        <w:rPr>
          <w:rFonts w:ascii="Arial" w:hAnsi="Arial" w:cs="Arial"/>
          <w:b/>
          <w:lang w:val="en-US"/>
        </w:rPr>
        <w:t>In-class-activity 2</w:t>
      </w:r>
    </w:p>
    <w:p w14:paraId="79300EEA" w14:textId="77777777" w:rsidR="0080025A" w:rsidRPr="003B3E41" w:rsidRDefault="0080025A" w:rsidP="0080025A">
      <w:pPr>
        <w:spacing w:line="360" w:lineRule="auto"/>
        <w:jc w:val="center"/>
        <w:rPr>
          <w:rFonts w:ascii="Arial" w:hAnsi="Arial" w:cs="Arial"/>
          <w:b/>
          <w:lang w:val="en-US"/>
        </w:rPr>
      </w:pPr>
    </w:p>
    <w:p w14:paraId="43B928DC" w14:textId="77777777" w:rsidR="0080025A" w:rsidRPr="003B3E41" w:rsidRDefault="003B3E41" w:rsidP="0080025A">
      <w:pPr>
        <w:spacing w:line="360" w:lineRule="auto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Relational Model</w:t>
      </w:r>
    </w:p>
    <w:p w14:paraId="31615185" w14:textId="77777777" w:rsidR="0080025A" w:rsidRPr="003B3E41" w:rsidRDefault="0080025A" w:rsidP="0080025A">
      <w:pPr>
        <w:spacing w:line="360" w:lineRule="auto"/>
        <w:jc w:val="both"/>
        <w:rPr>
          <w:rFonts w:ascii="Arial" w:hAnsi="Arial" w:cs="Arial"/>
          <w:lang w:val="en-US"/>
        </w:rPr>
      </w:pPr>
    </w:p>
    <w:p w14:paraId="7D812DBC" w14:textId="77777777" w:rsidR="0080025A" w:rsidRPr="003B3E41" w:rsidRDefault="003B3E41" w:rsidP="0080025A">
      <w:pPr>
        <w:spacing w:line="360" w:lineRule="auto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noProof/>
          <w:lang w:eastAsia="es-ES_tradnl"/>
        </w:rPr>
        <w:drawing>
          <wp:inline distT="0" distB="0" distL="0" distR="0" wp14:anchorId="4CF7F6D8" wp14:editId="5FC58C0A">
            <wp:extent cx="6539037" cy="2963949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016573_10154985956059356_929073079_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655" cy="297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7E01" w14:textId="77777777" w:rsidR="0080025A" w:rsidRDefault="0080025A" w:rsidP="0080025A">
      <w:pPr>
        <w:spacing w:line="360" w:lineRule="auto"/>
        <w:jc w:val="both"/>
        <w:rPr>
          <w:rFonts w:ascii="Arial" w:hAnsi="Arial" w:cs="Arial"/>
          <w:b/>
          <w:lang w:val="en-US"/>
        </w:rPr>
      </w:pPr>
    </w:p>
    <w:p w14:paraId="1022DE2F" w14:textId="77777777" w:rsidR="003B3E41" w:rsidRDefault="003B3E41" w:rsidP="0080025A">
      <w:pPr>
        <w:spacing w:line="360" w:lineRule="auto"/>
        <w:jc w:val="both"/>
        <w:rPr>
          <w:rFonts w:ascii="Arial" w:hAnsi="Arial" w:cs="Arial"/>
          <w:b/>
          <w:lang w:val="en-US"/>
        </w:rPr>
      </w:pPr>
    </w:p>
    <w:p w14:paraId="24B2612E" w14:textId="77777777" w:rsidR="00A76362" w:rsidRDefault="00A76362" w:rsidP="0080025A">
      <w:pPr>
        <w:spacing w:line="360" w:lineRule="auto"/>
        <w:jc w:val="both"/>
        <w:rPr>
          <w:rFonts w:ascii="Arial" w:hAnsi="Arial" w:cs="Arial"/>
          <w:b/>
          <w:lang w:val="en-US"/>
        </w:rPr>
      </w:pPr>
      <w:bookmarkStart w:id="0" w:name="_GoBack"/>
      <w:bookmarkEnd w:id="0"/>
    </w:p>
    <w:p w14:paraId="6A46ECB6" w14:textId="77777777" w:rsidR="00A76362" w:rsidRDefault="00A76362" w:rsidP="0080025A">
      <w:pPr>
        <w:spacing w:line="360" w:lineRule="auto"/>
        <w:jc w:val="both"/>
        <w:rPr>
          <w:rFonts w:ascii="Arial" w:hAnsi="Arial" w:cs="Arial"/>
          <w:b/>
          <w:lang w:val="en-US"/>
        </w:rPr>
      </w:pPr>
    </w:p>
    <w:p w14:paraId="3DF3FB80" w14:textId="77777777" w:rsidR="003B3E41" w:rsidRDefault="003B3E41" w:rsidP="0080025A">
      <w:pPr>
        <w:spacing w:line="360" w:lineRule="auto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Dump</w:t>
      </w:r>
    </w:p>
    <w:p w14:paraId="5404413B" w14:textId="77777777" w:rsidR="0080025A" w:rsidRDefault="0080025A" w:rsidP="0080025A">
      <w:pPr>
        <w:spacing w:line="360" w:lineRule="auto"/>
        <w:jc w:val="both"/>
        <w:rPr>
          <w:rFonts w:ascii="Arial" w:hAnsi="Arial" w:cs="Arial"/>
          <w:b/>
          <w:lang w:val="en-US"/>
        </w:rPr>
      </w:pPr>
    </w:p>
    <w:p w14:paraId="42474535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4336D4C0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PostgreSQL database dump</w:t>
      </w:r>
    </w:p>
    <w:p w14:paraId="298CA311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13588A70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6C39433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Dumped from database version 9.6.2</w:t>
      </w:r>
    </w:p>
    <w:p w14:paraId="58193421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Dumped by pg_dump version 9.6.2</w:t>
      </w:r>
    </w:p>
    <w:p w14:paraId="59F1BA64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9887774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SET statement_timeout = 0;</w:t>
      </w:r>
    </w:p>
    <w:p w14:paraId="735B70E8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SET lock_timeout = 0;</w:t>
      </w:r>
    </w:p>
    <w:p w14:paraId="16077755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SET idle_in_transaction_session_timeout = 0;</w:t>
      </w:r>
    </w:p>
    <w:p w14:paraId="3779C5E1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SET client_encoding = 'UTF8';</w:t>
      </w:r>
    </w:p>
    <w:p w14:paraId="55A925F3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SET standard_conforming_strings = on;</w:t>
      </w:r>
    </w:p>
    <w:p w14:paraId="5521B39E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SET check_function_bodies = false;</w:t>
      </w:r>
    </w:p>
    <w:p w14:paraId="08F49429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SET client_min_messages = warning;</w:t>
      </w:r>
    </w:p>
    <w:p w14:paraId="29E4A19E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SET row_security = off;</w:t>
      </w:r>
    </w:p>
    <w:p w14:paraId="4318F122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EE76AD0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7EF96FA5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plpgsql; Type: EXTENSION; Schema: -; Owner: -</w:t>
      </w:r>
    </w:p>
    <w:p w14:paraId="423D1516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3C5EC87B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B3DE835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CREATE EXTENSION IF NOT EXISTS plpgsql WITH SCHEMA pg_catalog;</w:t>
      </w:r>
    </w:p>
    <w:p w14:paraId="310204B5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57B6A39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AA6D7B5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4DAE3423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EXTENSION plpgsql; Type: COMMENT; Schema: -; Owner: -</w:t>
      </w:r>
    </w:p>
    <w:p w14:paraId="2F130672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07EB1431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07247EF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COMMENT ON EXTENSION plpgsql IS 'PL/pgSQL procedural language';</w:t>
      </w:r>
    </w:p>
    <w:p w14:paraId="1B3E7524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620AD56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EA68C1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SET search_path = public, pg_catalog;</w:t>
      </w:r>
    </w:p>
    <w:p w14:paraId="065A2681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B83E0F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SET default_tablespace = '';</w:t>
      </w:r>
    </w:p>
    <w:p w14:paraId="1D5AC6E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E8DCEA8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SET default_with_oids = false;</w:t>
      </w:r>
    </w:p>
    <w:p w14:paraId="613DE017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DCAC320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06AC6444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academic_consulting_hours; Type: TABLE; Schema: public; Owner: -</w:t>
      </w:r>
    </w:p>
    <w:p w14:paraId="1E8F3CA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7817869F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994706E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CREATE TABLE academic_consulting_hours (</w:t>
      </w:r>
    </w:p>
    <w:p w14:paraId="0EAA10BE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id integer NOT NULL,</w:t>
      </w:r>
    </w:p>
    <w:p w14:paraId="2D510844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start_hour time without time zone,</w:t>
      </w:r>
    </w:p>
    <w:p w14:paraId="18B6D7DF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end_hour time without time zone,</w:t>
      </w:r>
    </w:p>
    <w:p w14:paraId="39843E35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days character varying(10)</w:t>
      </w:r>
    </w:p>
    <w:p w14:paraId="215359F0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5AE0822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07ABFD1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01D8900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581D70D5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academic_consulting_hours_id_seq; Type: SEQUENCE; Schema: public; Owner: -</w:t>
      </w:r>
    </w:p>
    <w:p w14:paraId="7C7E7F2E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1BE205D1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905F160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CREATE SEQUENCE academic_consulting_hours_id_seq</w:t>
      </w:r>
    </w:p>
    <w:p w14:paraId="0409D089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START WITH 1</w:t>
      </w:r>
    </w:p>
    <w:p w14:paraId="0791D763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INCREMENT BY 1</w:t>
      </w:r>
    </w:p>
    <w:p w14:paraId="0100AC9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NO MINVALUE</w:t>
      </w:r>
    </w:p>
    <w:p w14:paraId="11EAA6A1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NO MAXVALUE</w:t>
      </w:r>
    </w:p>
    <w:p w14:paraId="72072CA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CACHE 1;</w:t>
      </w:r>
    </w:p>
    <w:p w14:paraId="1849EB6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6D8F56E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C4C7872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0CB56E15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academic_consulting_hours_id_seq; Type: SEQUENCE OWNED BY; Schema: public; Owner: -</w:t>
      </w:r>
    </w:p>
    <w:p w14:paraId="274CC5BE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474AC0A5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9CD63BE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ALTER SEQUENCE academic_consulting_hours_id_seq OWNED BY academic_consulting_hours.id;</w:t>
      </w:r>
    </w:p>
    <w:p w14:paraId="777835C7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9B4179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CFAD9D8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6E841E50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academic_period; Type: TABLE; Schema: public; Owner: -</w:t>
      </w:r>
    </w:p>
    <w:p w14:paraId="5D8BE42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5ABCF7E6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E7F07D3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CREATE TABLE academic_period (</w:t>
      </w:r>
    </w:p>
    <w:p w14:paraId="0A5BF841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id integer NOT NULL,</w:t>
      </w:r>
    </w:p>
    <w:p w14:paraId="054F9DD9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period character varying(10)</w:t>
      </w:r>
    </w:p>
    <w:p w14:paraId="5A674534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6D6BEA5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75CA937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78D484AF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0BF32863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academic_period_id_seq; Type: SEQUENCE; Schema: public; Owner: -</w:t>
      </w:r>
    </w:p>
    <w:p w14:paraId="0A61065B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473D80D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D8573C8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CREATE SEQUENCE academic_period_id_seq</w:t>
      </w:r>
    </w:p>
    <w:p w14:paraId="23B77CC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START WITH 1</w:t>
      </w:r>
    </w:p>
    <w:p w14:paraId="513B8057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INCREMENT BY 1</w:t>
      </w:r>
    </w:p>
    <w:p w14:paraId="72B76876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NO MINVALUE</w:t>
      </w:r>
    </w:p>
    <w:p w14:paraId="012F756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NO MAXVALUE</w:t>
      </w:r>
    </w:p>
    <w:p w14:paraId="14B88222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CACHE 1;</w:t>
      </w:r>
    </w:p>
    <w:p w14:paraId="05651A4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2AE2FE3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F6FCCA0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3F09FE50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academic_period_id_seq; Type: SEQUENCE OWNED BY; Schema: public; Owner: -</w:t>
      </w:r>
    </w:p>
    <w:p w14:paraId="7D6E1FAC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04C1F6CF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0261747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ALTER SEQUENCE academic_period_id_seq OWNED BY academic_period.id;</w:t>
      </w:r>
    </w:p>
    <w:p w14:paraId="7057BB7B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70C062D4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F9C56AE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4BB607D5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class_hours; Type: TABLE; Schema: public; Owner: -</w:t>
      </w:r>
    </w:p>
    <w:p w14:paraId="2157602E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30118A78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BF9FB8E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CREATE TABLE class_hours (</w:t>
      </w:r>
    </w:p>
    <w:p w14:paraId="303447E2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id integer NOT NULL,</w:t>
      </w:r>
    </w:p>
    <w:p w14:paraId="60B68603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start_hour time without time zone,</w:t>
      </w:r>
    </w:p>
    <w:p w14:paraId="554003EB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end_hour time without time zone,</w:t>
      </w:r>
    </w:p>
    <w:p w14:paraId="13E33E9E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days character varying(10)</w:t>
      </w:r>
    </w:p>
    <w:p w14:paraId="0FE5EAA0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266AA96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7AAE148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191681E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32541307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class_hours_id_seq; Type: SEQUENCE; Schema: public; Owner: -</w:t>
      </w:r>
    </w:p>
    <w:p w14:paraId="5E6ABBFF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3FBB1847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79F3230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CREATE SEQUENCE class_hours_id_seq</w:t>
      </w:r>
    </w:p>
    <w:p w14:paraId="01551F7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START WITH 1</w:t>
      </w:r>
    </w:p>
    <w:p w14:paraId="39A53C19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INCREMENT BY 1</w:t>
      </w:r>
    </w:p>
    <w:p w14:paraId="12FF6E71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NO MINVALUE</w:t>
      </w:r>
    </w:p>
    <w:p w14:paraId="6C3C9E72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NO MAXVALUE</w:t>
      </w:r>
    </w:p>
    <w:p w14:paraId="6C975A7F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CACHE 1;</w:t>
      </w:r>
    </w:p>
    <w:p w14:paraId="0577A750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A5A4E33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576E5D3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4D5BADB0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class_hours_id_seq; Type: SEQUENCE OWNED BY; Schema: public; Owner: -</w:t>
      </w:r>
    </w:p>
    <w:p w14:paraId="51231134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4957D0AE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8ED866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ALTER SEQUENCE class_hours_id_seq OWNED BY class_hours.id;</w:t>
      </w:r>
    </w:p>
    <w:p w14:paraId="5B4A7D3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3B3096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67CFE34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5430CA6F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student; Type: TABLE; Schema: public; Owner: -</w:t>
      </w:r>
    </w:p>
    <w:p w14:paraId="6ED2F158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2D81A1D3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129E202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CREATE TABLE student (</w:t>
      </w:r>
    </w:p>
    <w:p w14:paraId="1ED05613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id integer NOT NULL,</w:t>
      </w:r>
    </w:p>
    <w:p w14:paraId="3982C73B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name character varying(50),</w:t>
      </w:r>
    </w:p>
    <w:p w14:paraId="69220257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password character varying(50)</w:t>
      </w:r>
    </w:p>
    <w:p w14:paraId="58C0B0A0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7344CEF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1C53965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763792CF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4D07F51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student_id_seq; Type: SEQUENCE; Schema: public; Owner: -</w:t>
      </w:r>
    </w:p>
    <w:p w14:paraId="4552C17C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12D58020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3A10971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CREATE SEQUENCE student_id_seq</w:t>
      </w:r>
    </w:p>
    <w:p w14:paraId="73F40844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START WITH 1</w:t>
      </w:r>
    </w:p>
    <w:p w14:paraId="73EE1F32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INCREMENT BY 1</w:t>
      </w:r>
    </w:p>
    <w:p w14:paraId="112FC32B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NO MINVALUE</w:t>
      </w:r>
    </w:p>
    <w:p w14:paraId="705F01C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NO MAXVALUE</w:t>
      </w:r>
    </w:p>
    <w:p w14:paraId="07D492EE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CACHE 1;</w:t>
      </w:r>
    </w:p>
    <w:p w14:paraId="01156159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C443F3E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13AF1EF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5D603CF2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student_id_seq; Type: SEQUENCE OWNED BY; Schema: public; Owner: -</w:t>
      </w:r>
    </w:p>
    <w:p w14:paraId="500EED46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67B17CB4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F0A0346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ALTER SEQUENCE student_id_seq OWNED BY student.id;</w:t>
      </w:r>
    </w:p>
    <w:p w14:paraId="5E2C4DE6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4B5569B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BC86149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7148F35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student_period; Type: TABLE; Schema: public; Owner: -</w:t>
      </w:r>
    </w:p>
    <w:p w14:paraId="16ACA8A0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78CDCF5F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A997A22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CREATE TABLE student_period (</w:t>
      </w:r>
    </w:p>
    <w:p w14:paraId="3CEF1F54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id integer NOT NULL,</w:t>
      </w:r>
    </w:p>
    <w:p w14:paraId="3C919D1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id_student integer,</w:t>
      </w:r>
    </w:p>
    <w:p w14:paraId="3944C224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id_period integer</w:t>
      </w:r>
    </w:p>
    <w:p w14:paraId="1DD8B4CC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D9CC829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2B77C67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742C3509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5EFB8E42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student_period_id_seq; Type: SEQUENCE; Schema: public; Owner: -</w:t>
      </w:r>
    </w:p>
    <w:p w14:paraId="738D5AB5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10DDBEB4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5E9B710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CREATE SEQUENCE student_period_id_seq</w:t>
      </w:r>
    </w:p>
    <w:p w14:paraId="1220B915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START WITH 1</w:t>
      </w:r>
    </w:p>
    <w:p w14:paraId="0C690D0F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INCREMENT BY 1</w:t>
      </w:r>
    </w:p>
    <w:p w14:paraId="3526B54B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NO MINVALUE</w:t>
      </w:r>
    </w:p>
    <w:p w14:paraId="2905C49B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NO MAXVALUE</w:t>
      </w:r>
    </w:p>
    <w:p w14:paraId="5D54374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CACHE 1;</w:t>
      </w:r>
    </w:p>
    <w:p w14:paraId="02D9E894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7CBC2F4F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A6FD6B9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0F8D4CB4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student_period_id_seq; Type: SEQUENCE OWNED BY; Schema: public; Owner: -</w:t>
      </w:r>
    </w:p>
    <w:p w14:paraId="3AC45288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189F0DA4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8DB0513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ALTER SEQUENCE student_period_id_seq OWNED BY student_period.id;</w:t>
      </w:r>
    </w:p>
    <w:p w14:paraId="755E8217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5B1A48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B022975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2CFD59D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student_requests_tutoring; Type: TABLE; Schema: public; Owner: -</w:t>
      </w:r>
    </w:p>
    <w:p w14:paraId="0E6CCCB3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7EF5B3F5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305C267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CREATE TABLE student_requests_tutoring (</w:t>
      </w:r>
    </w:p>
    <w:p w14:paraId="7EFFC1C1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id integer NOT NULL,</w:t>
      </w:r>
    </w:p>
    <w:p w14:paraId="34B90F3C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id_student integer,</w:t>
      </w:r>
    </w:p>
    <w:p w14:paraId="3A8A5008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id_teacher integer,</w:t>
      </w:r>
    </w:p>
    <w:p w14:paraId="672D1793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id_subject integer,</w:t>
      </w:r>
    </w:p>
    <w:p w14:paraId="47EE45FB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id_tutoring integer,</w:t>
      </w:r>
    </w:p>
    <w:p w14:paraId="1AFF9763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topic character varying(50),</w:t>
      </w:r>
    </w:p>
    <w:p w14:paraId="5A5F6557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date date</w:t>
      </w:r>
    </w:p>
    <w:p w14:paraId="18BF932C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87DCD4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D393C3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77C8DE60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7008107E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subject; Type: TABLE; Schema: public; Owner: -</w:t>
      </w:r>
    </w:p>
    <w:p w14:paraId="006DA94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0A042493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BFBC0B7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CREATE TABLE subject (</w:t>
      </w:r>
    </w:p>
    <w:p w14:paraId="641D235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id integer NOT NULL,</w:t>
      </w:r>
    </w:p>
    <w:p w14:paraId="4CE22762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name character varying(50)</w:t>
      </w:r>
    </w:p>
    <w:p w14:paraId="1B0DC5D4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7A6B06B7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76ED9D3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4B5B8E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1A842382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teacher; Type: TABLE; Schema: public; Owner: -</w:t>
      </w:r>
    </w:p>
    <w:p w14:paraId="5A52E9AC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39DB5535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E60B769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CREATE TABLE teacher (</w:t>
      </w:r>
    </w:p>
    <w:p w14:paraId="4F68F2D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id integer NOT NULL,</w:t>
      </w:r>
    </w:p>
    <w:p w14:paraId="0839D936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name character varying(50),</w:t>
      </w:r>
    </w:p>
    <w:p w14:paraId="2E4EA6B0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password character varying(50),</w:t>
      </w:r>
    </w:p>
    <w:p w14:paraId="1A5D7F03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department character varying(50)</w:t>
      </w:r>
    </w:p>
    <w:p w14:paraId="0FDE5E19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60CCADE9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738B2C4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52ECAF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2F2E382F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student_requests; Type: VIEW; Schema: public; Owner: -</w:t>
      </w:r>
    </w:p>
    <w:p w14:paraId="1B2E289C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54D8B1B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8270A3C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CREATE VIEW student_requests AS</w:t>
      </w:r>
    </w:p>
    <w:p w14:paraId="2CC05539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SELECT student.name AS student,</w:t>
      </w:r>
    </w:p>
    <w:p w14:paraId="699232B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teacher.name AS teacher,</w:t>
      </w:r>
    </w:p>
    <w:p w14:paraId="28B15DFE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subject.name AS subject,</w:t>
      </w:r>
    </w:p>
    <w:p w14:paraId="376FB13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student_requests_tutoring.topic,</w:t>
      </w:r>
    </w:p>
    <w:p w14:paraId="52EF5470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academic_consulting_hours.start_hour,</w:t>
      </w:r>
    </w:p>
    <w:p w14:paraId="42874060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academic_consulting_hours.end_hour,</w:t>
      </w:r>
    </w:p>
    <w:p w14:paraId="59BD8E19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student_requests_tutoring.date</w:t>
      </w:r>
    </w:p>
    <w:p w14:paraId="58012C26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FROM student,</w:t>
      </w:r>
    </w:p>
    <w:p w14:paraId="40078A31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teacher,</w:t>
      </w:r>
    </w:p>
    <w:p w14:paraId="7C4D5236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subject,</w:t>
      </w:r>
    </w:p>
    <w:p w14:paraId="3D57EEB5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academic_consulting_hours,</w:t>
      </w:r>
    </w:p>
    <w:p w14:paraId="716D70C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student_requests_tutoring</w:t>
      </w:r>
    </w:p>
    <w:p w14:paraId="0E8CE9D3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WHERE ((student.id = student_requests_tutoring.id_student) AND (teacher.id = student_requests_tutoring.id_teacher) AND (subject.id = student_requests_tutoring.id_subject) AND (academic_consulting_hours.id = student_requests_tutoring.id_tutoring));</w:t>
      </w:r>
    </w:p>
    <w:p w14:paraId="4EF3019E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B91EC8E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82CDB7B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3BECB3A2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student_requests_tutoring_id_seq; Type: SEQUENCE; Schema: public; Owner: -</w:t>
      </w:r>
    </w:p>
    <w:p w14:paraId="02B41F4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53219175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9D61018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CREATE SEQUENCE student_requests_tutoring_id_seq</w:t>
      </w:r>
    </w:p>
    <w:p w14:paraId="34344A5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START WITH 1</w:t>
      </w:r>
    </w:p>
    <w:p w14:paraId="55152C2C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INCREMENT BY 1</w:t>
      </w:r>
    </w:p>
    <w:p w14:paraId="284C66C8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NO MINVALUE</w:t>
      </w:r>
    </w:p>
    <w:p w14:paraId="160FD57C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NO MAXVALUE</w:t>
      </w:r>
    </w:p>
    <w:p w14:paraId="787DACD1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CACHE 1;</w:t>
      </w:r>
    </w:p>
    <w:p w14:paraId="085BC5A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3BAC86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FA7C3E1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1212771E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student_requests_tutoring_id_seq; Type: SEQUENCE OWNED BY; Schema: public; Owner: -</w:t>
      </w:r>
    </w:p>
    <w:p w14:paraId="69706E6C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19490BB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25417B8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ALTER SEQUENCE student_requests_tutoring_id_seq OWNED BY student_requests_tutoring.id;</w:t>
      </w:r>
    </w:p>
    <w:p w14:paraId="0F1EC151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9EB013E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79B5F92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5EAE38C8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subject_class_hours; Type: TABLE; Schema: public; Owner: -</w:t>
      </w:r>
    </w:p>
    <w:p w14:paraId="5CC53B34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157D1EF9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7C19EB34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CREATE TABLE subject_class_hours (</w:t>
      </w:r>
    </w:p>
    <w:p w14:paraId="0961254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id integer NOT NULL,</w:t>
      </w:r>
    </w:p>
    <w:p w14:paraId="6EE0B4B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id_subject integer,</w:t>
      </w:r>
    </w:p>
    <w:p w14:paraId="3D82B896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id_class integer</w:t>
      </w:r>
    </w:p>
    <w:p w14:paraId="5AF02B22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AB38C9F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5267E5C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0CA7E05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43513D30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subject_class_hours_id_seq; Type: SEQUENCE; Schema: public; Owner: -</w:t>
      </w:r>
    </w:p>
    <w:p w14:paraId="1EA53D32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44296A13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3D73C9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CREATE SEQUENCE subject_class_hours_id_seq</w:t>
      </w:r>
    </w:p>
    <w:p w14:paraId="733D011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START WITH 1</w:t>
      </w:r>
    </w:p>
    <w:p w14:paraId="0660AA94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INCREMENT BY 1</w:t>
      </w:r>
    </w:p>
    <w:p w14:paraId="457C98C0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NO MINVALUE</w:t>
      </w:r>
    </w:p>
    <w:p w14:paraId="57FCE54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NO MAXVALUE</w:t>
      </w:r>
    </w:p>
    <w:p w14:paraId="1BF595D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CACHE 1;</w:t>
      </w:r>
    </w:p>
    <w:p w14:paraId="3782FF6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78DBEA8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3D80680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217E43AE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subject_class_hours_id_seq; Type: SEQUENCE OWNED BY; Schema: public; Owner: -</w:t>
      </w:r>
    </w:p>
    <w:p w14:paraId="03F72243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3AEA12B9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0DD0764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ALTER SEQUENCE subject_class_hours_id_seq OWNED BY subject_class_hours.id;</w:t>
      </w:r>
    </w:p>
    <w:p w14:paraId="7A716C67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C58ACE4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0EDA23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5775B7EE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subject_id_seq; Type: SEQUENCE; Schema: public; Owner: -</w:t>
      </w:r>
    </w:p>
    <w:p w14:paraId="5A1E0106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4C1A1BAB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0A45CD1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CREATE SEQUENCE subject_id_seq</w:t>
      </w:r>
    </w:p>
    <w:p w14:paraId="5C8994C4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START WITH 1</w:t>
      </w:r>
    </w:p>
    <w:p w14:paraId="251D110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INCREMENT BY 1</w:t>
      </w:r>
    </w:p>
    <w:p w14:paraId="6723DE23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NO MINVALUE</w:t>
      </w:r>
    </w:p>
    <w:p w14:paraId="660DCA51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NO MAXVALUE</w:t>
      </w:r>
    </w:p>
    <w:p w14:paraId="3A176AF4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CACHE 1;</w:t>
      </w:r>
    </w:p>
    <w:p w14:paraId="2F6EF134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E281435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729C178F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6940AEC6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subject_id_seq; Type: SEQUENCE OWNED BY; Schema: public; Owner: -</w:t>
      </w:r>
    </w:p>
    <w:p w14:paraId="717DDC6F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047E8DDB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614C408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ALTER SEQUENCE subject_id_seq OWNED BY subject.id;</w:t>
      </w:r>
    </w:p>
    <w:p w14:paraId="65B12698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8227E31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E5009FF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1F9C6091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teacher_class; Type: TABLE; Schema: public; Owner: -</w:t>
      </w:r>
    </w:p>
    <w:p w14:paraId="4D3167D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7B69F37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AAE94FE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CREATE TABLE teacher_class (</w:t>
      </w:r>
    </w:p>
    <w:p w14:paraId="0696AFE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id integer NOT NULL,</w:t>
      </w:r>
    </w:p>
    <w:p w14:paraId="5DE75D1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id_teacher integer,</w:t>
      </w:r>
    </w:p>
    <w:p w14:paraId="0FEB9806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id_class integer</w:t>
      </w:r>
    </w:p>
    <w:p w14:paraId="5C33CF08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A9A503B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D04B79C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9049CC9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20FF9EF1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teacher_class_id_seq; Type: SEQUENCE; Schema: public; Owner: -</w:t>
      </w:r>
    </w:p>
    <w:p w14:paraId="098147D0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3FACBC3F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0BE93E0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CREATE SEQUENCE teacher_class_id_seq</w:t>
      </w:r>
    </w:p>
    <w:p w14:paraId="0A3BF429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START WITH 1</w:t>
      </w:r>
    </w:p>
    <w:p w14:paraId="39127F12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INCREMENT BY 1</w:t>
      </w:r>
    </w:p>
    <w:p w14:paraId="15A19588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NO MINVALUE</w:t>
      </w:r>
    </w:p>
    <w:p w14:paraId="72F23A86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NO MAXVALUE</w:t>
      </w:r>
    </w:p>
    <w:p w14:paraId="51BC28C1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CACHE 1;</w:t>
      </w:r>
    </w:p>
    <w:p w14:paraId="3A745A8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CC24597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3F46315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318A036F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teacher_class_id_seq; Type: SEQUENCE OWNED BY; Schema: public; Owner: -</w:t>
      </w:r>
    </w:p>
    <w:p w14:paraId="16B274E5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573B382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5E6FF06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ALTER SEQUENCE teacher_class_id_seq OWNED BY teacher_class.id;</w:t>
      </w:r>
    </w:p>
    <w:p w14:paraId="59D25980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75C078E9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73EB74AF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2AE84919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teacher_has_tutoring_hours; Type: TABLE; Schema: public; Owner: -</w:t>
      </w:r>
    </w:p>
    <w:p w14:paraId="2C4910BC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0A13CF2C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4FF7A6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CREATE TABLE teacher_has_tutoring_hours (</w:t>
      </w:r>
    </w:p>
    <w:p w14:paraId="48080D86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id integer NOT NULL,</w:t>
      </w:r>
    </w:p>
    <w:p w14:paraId="77FB9F6C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id_teacher integer,</w:t>
      </w:r>
    </w:p>
    <w:p w14:paraId="0B1FF8F6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id_tutoring integer</w:t>
      </w:r>
    </w:p>
    <w:p w14:paraId="649E9942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336A530B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1008D36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D361DA4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001C124B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teacher_has_tutoring_hours_id_seq; Type: SEQUENCE; Schema: public; Owner: -</w:t>
      </w:r>
    </w:p>
    <w:p w14:paraId="4FF6886F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3FDCE537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8523D82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CREATE SEQUENCE teacher_has_tutoring_hours_id_seq</w:t>
      </w:r>
    </w:p>
    <w:p w14:paraId="260E657E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START WITH 1</w:t>
      </w:r>
    </w:p>
    <w:p w14:paraId="11584E45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INCREMENT BY 1</w:t>
      </w:r>
    </w:p>
    <w:p w14:paraId="03BF6917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NO MINVALUE</w:t>
      </w:r>
    </w:p>
    <w:p w14:paraId="612F376C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NO MAXVALUE</w:t>
      </w:r>
    </w:p>
    <w:p w14:paraId="6B6E208B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CACHE 1;</w:t>
      </w:r>
    </w:p>
    <w:p w14:paraId="7AE36D6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1E9F566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777F4D8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1FF8AB16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teacher_has_tutoring_hours_id_seq; Type: SEQUENCE OWNED BY; Schema: public; Owner: -</w:t>
      </w:r>
    </w:p>
    <w:p w14:paraId="21C82055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158D3410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512F71B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ALTER SEQUENCE teacher_has_tutoring_hours_id_seq OWNED BY teacher_has_tutoring_hours.id;</w:t>
      </w:r>
    </w:p>
    <w:p w14:paraId="239EAC3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941EDF6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152B563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2D05413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teacher_id_seq; Type: SEQUENCE; Schema: public; Owner: -</w:t>
      </w:r>
    </w:p>
    <w:p w14:paraId="3DA412A1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5A6B8C0B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AE86ED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CREATE SEQUENCE teacher_id_seq</w:t>
      </w:r>
    </w:p>
    <w:p w14:paraId="71F21190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START WITH 1</w:t>
      </w:r>
    </w:p>
    <w:p w14:paraId="6E98B620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INCREMENT BY 1</w:t>
      </w:r>
    </w:p>
    <w:p w14:paraId="738FCA5B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NO MINVALUE</w:t>
      </w:r>
    </w:p>
    <w:p w14:paraId="6E52F214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NO MAXVALUE</w:t>
      </w:r>
    </w:p>
    <w:p w14:paraId="7F1DCE31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CACHE 1;</w:t>
      </w:r>
    </w:p>
    <w:p w14:paraId="357C216B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761AC3D5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7BD7CAE5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208FB199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teacher_id_seq; Type: SEQUENCE OWNED BY; Schema: public; Owner: -</w:t>
      </w:r>
    </w:p>
    <w:p w14:paraId="439CFE8B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78DDEAAB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74808998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ALTER SEQUENCE teacher_id_seq OWNED BY teacher.id;</w:t>
      </w:r>
    </w:p>
    <w:p w14:paraId="022B8695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AD6A711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77D42612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20C56AC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teacher_period; Type: TABLE; Schema: public; Owner: -</w:t>
      </w:r>
    </w:p>
    <w:p w14:paraId="509E90B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6E2375D4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16C37AE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CREATE TABLE teacher_period (</w:t>
      </w:r>
    </w:p>
    <w:p w14:paraId="0FA0FD2F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id integer NOT NULL,</w:t>
      </w:r>
    </w:p>
    <w:p w14:paraId="2E1DA7E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id_teacher integer,</w:t>
      </w:r>
    </w:p>
    <w:p w14:paraId="42BFFD3F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id_period integer,</w:t>
      </w:r>
    </w:p>
    <w:p w14:paraId="5A634508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dumped_info smallint</w:t>
      </w:r>
    </w:p>
    <w:p w14:paraId="2D5C3A5F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63808A8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EB0ED12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483B5C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1BE1CFB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teacher_period_id_seq; Type: SEQUENCE; Schema: public; Owner: -</w:t>
      </w:r>
    </w:p>
    <w:p w14:paraId="40EB58D5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1FBBAEAF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7E29381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CREATE SEQUENCE teacher_period_id_seq</w:t>
      </w:r>
    </w:p>
    <w:p w14:paraId="0E5A370F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START WITH 1</w:t>
      </w:r>
    </w:p>
    <w:p w14:paraId="35FEE66F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INCREMENT BY 1</w:t>
      </w:r>
    </w:p>
    <w:p w14:paraId="0EDAFBB5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NO MINVALUE</w:t>
      </w:r>
    </w:p>
    <w:p w14:paraId="01F6F7E5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NO MAXVALUE</w:t>
      </w:r>
    </w:p>
    <w:p w14:paraId="7A90B4F3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CACHE 1;</w:t>
      </w:r>
    </w:p>
    <w:p w14:paraId="1C7AC74B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D3C39C6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7A813D3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4B1744F8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teacher_period_id_seq; Type: SEQUENCE OWNED BY; Schema: public; Owner: -</w:t>
      </w:r>
    </w:p>
    <w:p w14:paraId="56BDC904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49D58002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E9CB99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ALTER SEQUENCE teacher_period_id_seq OWNED BY teacher_period.id;</w:t>
      </w:r>
    </w:p>
    <w:p w14:paraId="7D88F97F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AD871F4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C985803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6B7531AC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teacher_subject; Type: TABLE; Schema: public; Owner: -</w:t>
      </w:r>
    </w:p>
    <w:p w14:paraId="09FF7160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27AD13EB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5E1E002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CREATE TABLE teacher_subject (</w:t>
      </w:r>
    </w:p>
    <w:p w14:paraId="355B8B10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id integer NOT NULL,</w:t>
      </w:r>
    </w:p>
    <w:p w14:paraId="13F2B297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id_teacher integer,</w:t>
      </w:r>
    </w:p>
    <w:p w14:paraId="60BA1329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id_subject integer</w:t>
      </w:r>
    </w:p>
    <w:p w14:paraId="5D7DF099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383FC37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96FB3A1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D4B05A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12257DB1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teacher_subject_id_seq; Type: SEQUENCE; Schema: public; Owner: -</w:t>
      </w:r>
    </w:p>
    <w:p w14:paraId="4353997C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79340E00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D09FBA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CREATE SEQUENCE teacher_subject_id_seq</w:t>
      </w:r>
    </w:p>
    <w:p w14:paraId="6309086B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START WITH 1</w:t>
      </w:r>
    </w:p>
    <w:p w14:paraId="6C94D247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INCREMENT BY 1</w:t>
      </w:r>
    </w:p>
    <w:p w14:paraId="2453CCBB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NO MINVALUE</w:t>
      </w:r>
    </w:p>
    <w:p w14:paraId="3DE1DACE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NO MAXVALUE</w:t>
      </w:r>
    </w:p>
    <w:p w14:paraId="1C93E582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CACHE 1;</w:t>
      </w:r>
    </w:p>
    <w:p w14:paraId="70D86971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951FD40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96D5AFE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1348747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teacher_subject_id_seq; Type: SEQUENCE OWNED BY; Schema: public; Owner: -</w:t>
      </w:r>
    </w:p>
    <w:p w14:paraId="5DA93A9E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403AB87C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7C434E8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ALTER SEQUENCE teacher_subject_id_seq OWNED BY teacher_subject.id;</w:t>
      </w:r>
    </w:p>
    <w:p w14:paraId="2D2E632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79F8658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DF1C55E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6F2D9A76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academic_consulting_hours id; Type: DEFAULT; Schema: public; Owner: -</w:t>
      </w:r>
    </w:p>
    <w:p w14:paraId="438B8FB0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5C141F4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B01373F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ALTER TABLE ONLY academic_consulting_hours ALTER COLUMN id SET DEFAULT nextval('academic_consulting_hours_id_seq'::regclass);</w:t>
      </w:r>
    </w:p>
    <w:p w14:paraId="48B12BC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FEA2EF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6197FBE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7B468213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academic_period id; Type: DEFAULT; Schema: public; Owner: -</w:t>
      </w:r>
    </w:p>
    <w:p w14:paraId="5AF8FBE0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1CE3ACA6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56321D6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ALTER TABLE ONLY academic_period ALTER COLUMN id SET DEFAULT nextval('academic_period_id_seq'::regclass);</w:t>
      </w:r>
    </w:p>
    <w:p w14:paraId="2715FE2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1C4488F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2204B60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1BF868E9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class_hours id; Type: DEFAULT; Schema: public; Owner: -</w:t>
      </w:r>
    </w:p>
    <w:p w14:paraId="23DD6D9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00C2F801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2B0FB47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ALTER TABLE ONLY class_hours ALTER COLUMN id SET DEFAULT nextval('class_hours_id_seq'::regclass);</w:t>
      </w:r>
    </w:p>
    <w:p w14:paraId="6AA4C67B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E5F535F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A0E3290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4DB689F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student id; Type: DEFAULT; Schema: public; Owner: -</w:t>
      </w:r>
    </w:p>
    <w:p w14:paraId="6ED89A48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06A3A12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E6A760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ALTER TABLE ONLY student ALTER COLUMN id SET DEFAULT nextval('student_id_seq'::regclass);</w:t>
      </w:r>
    </w:p>
    <w:p w14:paraId="653F36CC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5260FCB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038B6DC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7ACC0723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student_period id; Type: DEFAULT; Schema: public; Owner: -</w:t>
      </w:r>
    </w:p>
    <w:p w14:paraId="003AB52B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6744D204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639C16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ALTER TABLE ONLY student_period ALTER COLUMN id SET DEFAULT nextval('student_period_id_seq'::regclass);</w:t>
      </w:r>
    </w:p>
    <w:p w14:paraId="00BDDF32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F2832EB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4362C3B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7D4B7DA7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student_requests_tutoring id; Type: DEFAULT; Schema: public; Owner: -</w:t>
      </w:r>
    </w:p>
    <w:p w14:paraId="54206A4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7A9A696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0CB84EB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ALTER TABLE ONLY student_requests_tutoring ALTER COLUMN id SET DEFAULT nextval('student_requests_tutoring_id_seq'::regclass);</w:t>
      </w:r>
    </w:p>
    <w:p w14:paraId="6AB6EAD5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65BE7D1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ED8E8C3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32663E48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subject id; Type: DEFAULT; Schema: public; Owner: -</w:t>
      </w:r>
    </w:p>
    <w:p w14:paraId="177027E6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44B770EE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C743426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ALTER TABLE ONLY subject ALTER COLUMN id SET DEFAULT nextval('subject_id_seq'::regclass);</w:t>
      </w:r>
    </w:p>
    <w:p w14:paraId="21017FE8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194A28C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E2CC8B3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271C4DD3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subject_class_hours id; Type: DEFAULT; Schema: public; Owner: -</w:t>
      </w:r>
    </w:p>
    <w:p w14:paraId="03E2667B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1F823375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0FCE0E0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ALTER TABLE ONLY subject_class_hours ALTER COLUMN id SET DEFAULT nextval('subject_class_hours_id_seq'::regclass);</w:t>
      </w:r>
    </w:p>
    <w:p w14:paraId="604BD541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840FD52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0432368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3AB226D9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teacher id; Type: DEFAULT; Schema: public; Owner: -</w:t>
      </w:r>
    </w:p>
    <w:p w14:paraId="5F89130B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28AC8063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7CC6254F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ALTER TABLE ONLY teacher ALTER COLUMN id SET DEFAULT nextval('teacher_id_seq'::regclass);</w:t>
      </w:r>
    </w:p>
    <w:p w14:paraId="5892559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0EB4314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C78FDF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28B44401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teacher_class id; Type: DEFAULT; Schema: public; Owner: -</w:t>
      </w:r>
    </w:p>
    <w:p w14:paraId="26A193AF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1FAB78B1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041E928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ALTER TABLE ONLY teacher_class ALTER COLUMN id SET DEFAULT nextval('teacher_class_id_seq'::regclass);</w:t>
      </w:r>
    </w:p>
    <w:p w14:paraId="4B9A689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7DAC3B01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3608BC0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39DE1E4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teacher_has_tutoring_hours id; Type: DEFAULT; Schema: public; Owner: -</w:t>
      </w:r>
    </w:p>
    <w:p w14:paraId="193CD90C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4E5F64DF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CAD8BB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ALTER TABLE ONLY teacher_has_tutoring_hours ALTER COLUMN id SET DEFAULT nextval('teacher_has_tutoring_hours_id_seq'::regclass);</w:t>
      </w:r>
    </w:p>
    <w:p w14:paraId="68D6AB7F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E7E1F2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77EB460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72DA9519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teacher_period id; Type: DEFAULT; Schema: public; Owner: -</w:t>
      </w:r>
    </w:p>
    <w:p w14:paraId="4696D233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230ABA95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DA4A79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ALTER TABLE ONLY teacher_period ALTER COLUMN id SET DEFAULT nextval('teacher_period_id_seq'::regclass);</w:t>
      </w:r>
    </w:p>
    <w:p w14:paraId="60BF28CB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08CF034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9E7C96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2C26CF23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teacher_subject id; Type: DEFAULT; Schema: public; Owner: -</w:t>
      </w:r>
    </w:p>
    <w:p w14:paraId="67E52D35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5E042CA2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1312FA5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ALTER TABLE ONLY teacher_subject ALTER COLUMN id SET DEFAULT nextval('teacher_subject_id_seq'::regclass);</w:t>
      </w:r>
    </w:p>
    <w:p w14:paraId="36FDC341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038672F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EDB565B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4F8CCA8F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Data for Name: academic_consulting_hours; Type: TABLE DATA; Schema: public; Owner: -</w:t>
      </w:r>
    </w:p>
    <w:p w14:paraId="6743A032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28658C9C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AD00C78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COPY academic_consulting_hours (id, start_hour, end_hour, days) FROM stdin;</w:t>
      </w:r>
    </w:p>
    <w:p w14:paraId="7A7B4297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1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09:00:00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09:30:00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LMV</w:t>
      </w:r>
    </w:p>
    <w:p w14:paraId="65B68361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2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10:00:00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10:30:00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LMV</w:t>
      </w:r>
    </w:p>
    <w:p w14:paraId="25DB0911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3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14:00:00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14:30:00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LMV</w:t>
      </w:r>
    </w:p>
    <w:p w14:paraId="5EF78912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4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10:30:00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11:00:00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LMV</w:t>
      </w:r>
    </w:p>
    <w:p w14:paraId="595264B5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5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09:30:00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10:00:00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MJ</w:t>
      </w:r>
    </w:p>
    <w:p w14:paraId="48EE668B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6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11:30:00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12:00:00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MJ</w:t>
      </w:r>
    </w:p>
    <w:p w14:paraId="7CE0C6D2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7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13:00:00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13:30:00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MJ</w:t>
      </w:r>
    </w:p>
    <w:p w14:paraId="56386ECF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8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09:00:00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09:30:00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MJ</w:t>
      </w:r>
    </w:p>
    <w:p w14:paraId="4DFFD33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9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15:00:00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15:30:00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MJ</w:t>
      </w:r>
    </w:p>
    <w:p w14:paraId="6A57B568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10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16:00:00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16:30:00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LMV</w:t>
      </w:r>
    </w:p>
    <w:p w14:paraId="41D7465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11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14:30:00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15:00:00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V</w:t>
      </w:r>
    </w:p>
    <w:p w14:paraId="7AB2AFE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\.</w:t>
      </w:r>
    </w:p>
    <w:p w14:paraId="34141102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0DD4196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329D263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3678F0F7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academic_consulting_hours_id_seq; Type: SEQUENCE SET; Schema: public; Owner: -</w:t>
      </w:r>
    </w:p>
    <w:p w14:paraId="58C1003B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7F32C2B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9655DF8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SELECT pg_catalog.setval('academic_consulting_hours_id_seq', 11, true);</w:t>
      </w:r>
    </w:p>
    <w:p w14:paraId="20D2CB70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1D34115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074A1B7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056CB037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Data for Name: academic_period; Type: TABLE DATA; Schema: public; Owner: -</w:t>
      </w:r>
    </w:p>
    <w:p w14:paraId="35B0F371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6077F823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7577387E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COPY academic_period (id, period) FROM stdin;</w:t>
      </w:r>
    </w:p>
    <w:p w14:paraId="79BF3B8C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1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EM16</w:t>
      </w:r>
    </w:p>
    <w:p w14:paraId="385C5AC7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2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AD16</w:t>
      </w:r>
    </w:p>
    <w:p w14:paraId="4A1353F1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3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EM17</w:t>
      </w:r>
    </w:p>
    <w:p w14:paraId="6288219C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\.</w:t>
      </w:r>
    </w:p>
    <w:p w14:paraId="1B7E4E71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79406B0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4D16C45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51338734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academic_period_id_seq; Type: SEQUENCE SET; Schema: public; Owner: -</w:t>
      </w:r>
    </w:p>
    <w:p w14:paraId="40D6C48F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0A3F86A8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21D934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SELECT pg_catalog.setval('academic_period_id_seq', 3, true);</w:t>
      </w:r>
    </w:p>
    <w:p w14:paraId="03A8DAA0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7FD7E3F1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850A11E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6841CC72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Data for Name: class_hours; Type: TABLE DATA; Schema: public; Owner: -</w:t>
      </w:r>
    </w:p>
    <w:p w14:paraId="3F4D155E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0B399CD4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C423726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COPY class_hours (id, start_hour, end_hour, days) FROM stdin;</w:t>
      </w:r>
    </w:p>
    <w:p w14:paraId="534A873E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1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07:00:00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08:30:00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LMV</w:t>
      </w:r>
    </w:p>
    <w:p w14:paraId="6D333894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2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08:30:00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10:00:00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LMV</w:t>
      </w:r>
    </w:p>
    <w:p w14:paraId="610E648C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3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10:00:00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11:30:00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LM</w:t>
      </w:r>
    </w:p>
    <w:p w14:paraId="00344686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4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11:30:00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13:00:00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LM</w:t>
      </w:r>
    </w:p>
    <w:p w14:paraId="7082393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5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07:00:00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08:00:00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MJ</w:t>
      </w:r>
    </w:p>
    <w:p w14:paraId="4EDA48E7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6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08:00:00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09:30:00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MJ</w:t>
      </w:r>
    </w:p>
    <w:p w14:paraId="272B9E43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7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10:00:00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11:30:00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MJ</w:t>
      </w:r>
    </w:p>
    <w:p w14:paraId="4F6329BC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8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11:30:00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13:00:00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MJ</w:t>
      </w:r>
    </w:p>
    <w:p w14:paraId="2A44F062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9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14:00:00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15:00:00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MJ</w:t>
      </w:r>
    </w:p>
    <w:p w14:paraId="31C6A656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10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10:00:00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13:30:00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V</w:t>
      </w:r>
    </w:p>
    <w:p w14:paraId="2CE7F6B4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\.</w:t>
      </w:r>
    </w:p>
    <w:p w14:paraId="59F0197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B0E3F19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C97A3DC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0075F97B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class_hours_id_seq; Type: SEQUENCE SET; Schema: public; Owner: -</w:t>
      </w:r>
    </w:p>
    <w:p w14:paraId="48F08CE5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4F5A0349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B3CE182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SELECT pg_catalog.setval('class_hours_id_seq', 10, true);</w:t>
      </w:r>
    </w:p>
    <w:p w14:paraId="79A417D5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7333DE4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73DA22E0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1278DD6B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Data for Name: student; Type: TABLE DATA; Schema: public; Owner: -</w:t>
      </w:r>
    </w:p>
    <w:p w14:paraId="41D31708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5A275A7B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2C712F3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COPY student (id, name, password) FROM stdin;</w:t>
      </w:r>
    </w:p>
    <w:p w14:paraId="1A2ECE32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1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carlos ballarta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quesito</w:t>
      </w:r>
    </w:p>
    <w:p w14:paraId="10A90672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2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rodolfo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King123</w:t>
      </w:r>
    </w:p>
    <w:p w14:paraId="3F68F252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3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caligari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elcaligari</w:t>
      </w:r>
    </w:p>
    <w:p w14:paraId="38250264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4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Armando C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ferrari89</w:t>
      </w:r>
    </w:p>
    <w:p w14:paraId="7ED97E8E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5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Luis villas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Legday45</w:t>
      </w:r>
    </w:p>
    <w:p w14:paraId="78D911AE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6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Charlie parker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emparedado</w:t>
      </w:r>
    </w:p>
    <w:p w14:paraId="3A884968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7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Lars ulrich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doblebobmo1</w:t>
      </w:r>
    </w:p>
    <w:p w14:paraId="1974E4B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8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James Hetfield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ltdfire</w:t>
      </w:r>
    </w:p>
    <w:p w14:paraId="3477E4D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9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Kirk Hammet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wahwahwah</w:t>
      </w:r>
    </w:p>
    <w:p w14:paraId="76934FE4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10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robert trujillo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bassman12</w:t>
      </w:r>
    </w:p>
    <w:p w14:paraId="0C6CCFB9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11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cliff burton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ridethelightining</w:t>
      </w:r>
    </w:p>
    <w:p w14:paraId="4569A348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\.</w:t>
      </w:r>
    </w:p>
    <w:p w14:paraId="00A9C80B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C6BFB08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58A1BC1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3E5782C8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student_id_seq; Type: SEQUENCE SET; Schema: public; Owner: -</w:t>
      </w:r>
    </w:p>
    <w:p w14:paraId="3E4115A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61E955E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F925B42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SELECT pg_catalog.setval('student_id_seq', 11, true);</w:t>
      </w:r>
    </w:p>
    <w:p w14:paraId="3CC3DDF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12781FB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3B262EF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0D8A421E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Data for Name: student_period; Type: TABLE DATA; Schema: public; Owner: -</w:t>
      </w:r>
    </w:p>
    <w:p w14:paraId="0C1743D5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7391E811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F80BC07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COPY student_period (id, id_student, id_period) FROM stdin;</w:t>
      </w:r>
    </w:p>
    <w:p w14:paraId="48BA2917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1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1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3</w:t>
      </w:r>
    </w:p>
    <w:p w14:paraId="28C73B50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2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2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3</w:t>
      </w:r>
    </w:p>
    <w:p w14:paraId="7E3B2B60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3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3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2</w:t>
      </w:r>
    </w:p>
    <w:p w14:paraId="3EFBEE5F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4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4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2</w:t>
      </w:r>
    </w:p>
    <w:p w14:paraId="61F48CF3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5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5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1</w:t>
      </w:r>
    </w:p>
    <w:p w14:paraId="7DD02954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6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6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1</w:t>
      </w:r>
    </w:p>
    <w:p w14:paraId="35CE80A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7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7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3</w:t>
      </w:r>
    </w:p>
    <w:p w14:paraId="4E2ACB0E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8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8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3</w:t>
      </w:r>
    </w:p>
    <w:p w14:paraId="5ABCB4FF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9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9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2</w:t>
      </w:r>
    </w:p>
    <w:p w14:paraId="14787D78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10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10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3</w:t>
      </w:r>
    </w:p>
    <w:p w14:paraId="6D722E78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\.</w:t>
      </w:r>
    </w:p>
    <w:p w14:paraId="506DB58B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BDA6A64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5305074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498B289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student_period_id_seq; Type: SEQUENCE SET; Schema: public; Owner: -</w:t>
      </w:r>
    </w:p>
    <w:p w14:paraId="7AA1EAE5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30BD478E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86EEFDF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SELECT pg_catalog.setval('student_period_id_seq', 10, true);</w:t>
      </w:r>
    </w:p>
    <w:p w14:paraId="02F51D53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072AE6E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A9A6B10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3109F8A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Data for Name: student_requests_tutoring; Type: TABLE DATA; Schema: public; Owner: -</w:t>
      </w:r>
    </w:p>
    <w:p w14:paraId="66955FE8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0B8D326F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2D4760F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COPY student_requests_tutoring (id, id_student, id_teacher, id_subject, id_tutoring, topic, date) FROM stdin;</w:t>
      </w:r>
    </w:p>
    <w:p w14:paraId="6BC1FDF4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1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1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5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8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5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intro theme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2017-02-28</w:t>
      </w:r>
    </w:p>
    <w:p w14:paraId="0C38780C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2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4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7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6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2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variables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2017-02-27</w:t>
      </w:r>
    </w:p>
    <w:p w14:paraId="6D622851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3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10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8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10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11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trees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2017-03-03</w:t>
      </w:r>
    </w:p>
    <w:p w14:paraId="69B1A1F6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4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8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4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5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9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verbs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2017-03-02</w:t>
      </w:r>
    </w:p>
    <w:p w14:paraId="5E9F41FE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5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3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6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9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7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actions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2017-02-27</w:t>
      </w:r>
    </w:p>
    <w:p w14:paraId="1EB38F22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\.</w:t>
      </w:r>
    </w:p>
    <w:p w14:paraId="6986C75E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729B4DF1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B0A0CD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5B9C4CEE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student_requests_tutoring_id_seq; Type: SEQUENCE SET; Schema: public; Owner: -</w:t>
      </w:r>
    </w:p>
    <w:p w14:paraId="16402DB7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3726847F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BB5CCC2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SELECT pg_catalog.setval('student_requests_tutoring_id_seq', 5, true);</w:t>
      </w:r>
    </w:p>
    <w:p w14:paraId="687D1966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2443F9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F49308B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25D81B6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Data for Name: subject; Type: TABLE DATA; Schema: public; Owner: -</w:t>
      </w:r>
    </w:p>
    <w:p w14:paraId="6EA07FF5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1E59BAA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735ACB85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COPY subject (id, name) FROM stdin;</w:t>
      </w:r>
    </w:p>
    <w:p w14:paraId="7D3E9D42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1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Programming</w:t>
      </w:r>
    </w:p>
    <w:p w14:paraId="6623D533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2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English for bussiness</w:t>
      </w:r>
    </w:p>
    <w:p w14:paraId="07B6F8D9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3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Business 2</w:t>
      </w:r>
    </w:p>
    <w:p w14:paraId="11753ED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4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Math 3</w:t>
      </w:r>
    </w:p>
    <w:p w14:paraId="59F8F681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5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spanish 1</w:t>
      </w:r>
    </w:p>
    <w:p w14:paraId="3F158D61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6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programming 2</w:t>
      </w:r>
    </w:p>
    <w:p w14:paraId="38DD85E6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7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spanish 2</w:t>
      </w:r>
    </w:p>
    <w:p w14:paraId="2566A338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8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economics 3</w:t>
      </w:r>
    </w:p>
    <w:p w14:paraId="6D906CF0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9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English 2</w:t>
      </w:r>
    </w:p>
    <w:p w14:paraId="58B02BF9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10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data structures</w:t>
      </w:r>
    </w:p>
    <w:p w14:paraId="7993C1C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11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Math 1</w:t>
      </w:r>
    </w:p>
    <w:p w14:paraId="347EC737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\.</w:t>
      </w:r>
    </w:p>
    <w:p w14:paraId="7EAD58A0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B2DF58C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D31ECC8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4F555DDE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Data for Name: subject_class_hours; Type: TABLE DATA; Schema: public; Owner: -</w:t>
      </w:r>
    </w:p>
    <w:p w14:paraId="18FEE3BE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0573BE8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461E87C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COPY subject_class_hours (id, id_subject, id_class) FROM stdin;</w:t>
      </w:r>
    </w:p>
    <w:p w14:paraId="7B20BEE6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1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4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1</w:t>
      </w:r>
    </w:p>
    <w:p w14:paraId="3248864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2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6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2</w:t>
      </w:r>
    </w:p>
    <w:p w14:paraId="2354FE7B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3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11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3</w:t>
      </w:r>
    </w:p>
    <w:p w14:paraId="0EB38B9B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4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3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4</w:t>
      </w:r>
    </w:p>
    <w:p w14:paraId="18FF6166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5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8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5</w:t>
      </w:r>
    </w:p>
    <w:p w14:paraId="1848405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6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1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6</w:t>
      </w:r>
    </w:p>
    <w:p w14:paraId="26D97C50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7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9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7</w:t>
      </w:r>
    </w:p>
    <w:p w14:paraId="0082C4B6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8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2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8</w:t>
      </w:r>
    </w:p>
    <w:p w14:paraId="33C11DB6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9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5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9</w:t>
      </w:r>
    </w:p>
    <w:p w14:paraId="129D8D50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10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7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9</w:t>
      </w:r>
    </w:p>
    <w:p w14:paraId="4142EBE6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11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10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10</w:t>
      </w:r>
    </w:p>
    <w:p w14:paraId="3F60B0BB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\.</w:t>
      </w:r>
    </w:p>
    <w:p w14:paraId="7B68D3BE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7F9009BE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3D2C99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588D7529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subject_class_hours_id_seq; Type: SEQUENCE SET; Schema: public; Owner: -</w:t>
      </w:r>
    </w:p>
    <w:p w14:paraId="45D479A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034C4B73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0F72257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SELECT pg_catalog.setval('subject_class_hours_id_seq', 11, true);</w:t>
      </w:r>
    </w:p>
    <w:p w14:paraId="43ED39D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7ED12D4B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9C392E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1EE87188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subject_id_seq; Type: SEQUENCE SET; Schema: public; Owner: -</w:t>
      </w:r>
    </w:p>
    <w:p w14:paraId="5658234E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0E4F4A52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2E2DD3F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SELECT pg_catalog.setval('subject_id_seq', 11, true);</w:t>
      </w:r>
    </w:p>
    <w:p w14:paraId="244E68DE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F19E237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F084274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0AEA3A54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Data for Name: teacher; Type: TABLE DATA; Schema: public; Owner: -</w:t>
      </w:r>
    </w:p>
    <w:p w14:paraId="56CC685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7ACC3B9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8178D44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COPY teacher (id, name, password, department) FROM stdin;</w:t>
      </w:r>
    </w:p>
    <w:p w14:paraId="0A93292C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1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neil peart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jamonun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math</w:t>
      </w:r>
    </w:p>
    <w:p w14:paraId="4A9F2AB1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2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Vinnie col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Math12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math</w:t>
      </w:r>
    </w:p>
    <w:p w14:paraId="57359A7F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3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Antonio sanchez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jaz77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Economics</w:t>
      </w:r>
    </w:p>
    <w:p w14:paraId="3E74DDF1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4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Thomas Lang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germn12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Spanish</w:t>
      </w:r>
    </w:p>
    <w:p w14:paraId="24733E4B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5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Jojo may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ant 99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Economics</w:t>
      </w:r>
    </w:p>
    <w:p w14:paraId="7429919E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6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Eric moore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dwpliz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english</w:t>
      </w:r>
    </w:p>
    <w:p w14:paraId="79C45A73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7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Aaron spears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detroit22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TI</w:t>
      </w:r>
    </w:p>
    <w:p w14:paraId="7CCED7F3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8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John boham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ledzep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TI</w:t>
      </w:r>
    </w:p>
    <w:p w14:paraId="263F6DF4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9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Keith moon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horzeman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english</w:t>
      </w:r>
    </w:p>
    <w:p w14:paraId="6A69FA09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10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chad smith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thepeperman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spanish</w:t>
      </w:r>
    </w:p>
    <w:p w14:paraId="7EAA27A6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\.</w:t>
      </w:r>
    </w:p>
    <w:p w14:paraId="60BFF939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FC8EB87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A00827F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209AFD8F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Data for Name: teacher_class; Type: TABLE DATA; Schema: public; Owner: -</w:t>
      </w:r>
    </w:p>
    <w:p w14:paraId="74FE0BFF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511F268E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316E53C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COPY teacher_class (id, id_teacher, id_class) FROM stdin;</w:t>
      </w:r>
    </w:p>
    <w:p w14:paraId="10650BDC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1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1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1</w:t>
      </w:r>
    </w:p>
    <w:p w14:paraId="0F84C154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2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7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2</w:t>
      </w:r>
    </w:p>
    <w:p w14:paraId="72F97526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3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2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3</w:t>
      </w:r>
    </w:p>
    <w:p w14:paraId="67103780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4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3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4</w:t>
      </w:r>
    </w:p>
    <w:p w14:paraId="742E1DB6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5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5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5</w:t>
      </w:r>
    </w:p>
    <w:p w14:paraId="2836C4C2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6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8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6</w:t>
      </w:r>
    </w:p>
    <w:p w14:paraId="582700D8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7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6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7</w:t>
      </w:r>
    </w:p>
    <w:p w14:paraId="6B584B6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8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9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8</w:t>
      </w:r>
    </w:p>
    <w:p w14:paraId="3551FF65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9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4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9</w:t>
      </w:r>
    </w:p>
    <w:p w14:paraId="25BF9019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10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10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9</w:t>
      </w:r>
    </w:p>
    <w:p w14:paraId="4107D0B8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11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8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10</w:t>
      </w:r>
    </w:p>
    <w:p w14:paraId="63DF012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\.</w:t>
      </w:r>
    </w:p>
    <w:p w14:paraId="7D3D0F7C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A87F6B8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D10AF42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44205C94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teacher_class_id_seq; Type: SEQUENCE SET; Schema: public; Owner: -</w:t>
      </w:r>
    </w:p>
    <w:p w14:paraId="288C7F4C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30FC3ECF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8024784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SELECT pg_catalog.setval('teacher_class_id_seq', 11, true);</w:t>
      </w:r>
    </w:p>
    <w:p w14:paraId="6A7E7542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0654ACF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8F394E8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53A45A7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Data for Name: teacher_has_tutoring_hours; Type: TABLE DATA; Schema: public; Owner: -</w:t>
      </w:r>
    </w:p>
    <w:p w14:paraId="632FDE1F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3E69495E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8306985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COPY teacher_has_tutoring_hours (id, id_teacher, id_tutoring) FROM stdin;</w:t>
      </w:r>
    </w:p>
    <w:p w14:paraId="244D135F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1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1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1</w:t>
      </w:r>
    </w:p>
    <w:p w14:paraId="3BECE73F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2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7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2</w:t>
      </w:r>
    </w:p>
    <w:p w14:paraId="0A703D86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3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2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3</w:t>
      </w:r>
    </w:p>
    <w:p w14:paraId="0EF4E4CC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4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3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4</w:t>
      </w:r>
    </w:p>
    <w:p w14:paraId="63FA128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5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5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5</w:t>
      </w:r>
    </w:p>
    <w:p w14:paraId="0BA62D53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6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8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6</w:t>
      </w:r>
    </w:p>
    <w:p w14:paraId="01257FEE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7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6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7</w:t>
      </w:r>
    </w:p>
    <w:p w14:paraId="16A97879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8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9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8</w:t>
      </w:r>
    </w:p>
    <w:p w14:paraId="7E7F7779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9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4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9</w:t>
      </w:r>
    </w:p>
    <w:p w14:paraId="7B17472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10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10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10</w:t>
      </w:r>
    </w:p>
    <w:p w14:paraId="47121590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11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8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11</w:t>
      </w:r>
    </w:p>
    <w:p w14:paraId="1BD2002B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\.</w:t>
      </w:r>
    </w:p>
    <w:p w14:paraId="625D36B4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D08835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AA456CF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4DA31CB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teacher_has_tutoring_hours_id_seq; Type: SEQUENCE SET; Schema: public; Owner: -</w:t>
      </w:r>
    </w:p>
    <w:p w14:paraId="05925AD3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5AB31429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3195BF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SELECT pg_catalog.setval('teacher_has_tutoring_hours_id_seq', 11, true);</w:t>
      </w:r>
    </w:p>
    <w:p w14:paraId="1EEAAC63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BE423A3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A37FD9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0108F18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teacher_id_seq; Type: SEQUENCE SET; Schema: public; Owner: -</w:t>
      </w:r>
    </w:p>
    <w:p w14:paraId="4F26E085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218040A9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03D5960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SELECT pg_catalog.setval('teacher_id_seq', 10, true);</w:t>
      </w:r>
    </w:p>
    <w:p w14:paraId="5C9AAAB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494FFF5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32C380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626EAFE6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Data for Name: teacher_period; Type: TABLE DATA; Schema: public; Owner: -</w:t>
      </w:r>
    </w:p>
    <w:p w14:paraId="4B5EE358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12448A2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A75A6B4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COPY teacher_period (id, id_teacher, id_period, dumped_info) FROM stdin;</w:t>
      </w:r>
    </w:p>
    <w:p w14:paraId="3E8936BC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1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1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3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1</w:t>
      </w:r>
    </w:p>
    <w:p w14:paraId="3105A0F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2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2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3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1</w:t>
      </w:r>
    </w:p>
    <w:p w14:paraId="3FFDE9D2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3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3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3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1</w:t>
      </w:r>
    </w:p>
    <w:p w14:paraId="0AFFE3F3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4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4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2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1</w:t>
      </w:r>
    </w:p>
    <w:p w14:paraId="15D89FC5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5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5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3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1</w:t>
      </w:r>
    </w:p>
    <w:p w14:paraId="32760EC6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6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6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3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1</w:t>
      </w:r>
    </w:p>
    <w:p w14:paraId="7621A355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7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7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3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1</w:t>
      </w:r>
    </w:p>
    <w:p w14:paraId="0383F92E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8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8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1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1</w:t>
      </w:r>
    </w:p>
    <w:p w14:paraId="78FB1294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9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9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3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1</w:t>
      </w:r>
    </w:p>
    <w:p w14:paraId="5304B2CC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10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10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3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1</w:t>
      </w:r>
    </w:p>
    <w:p w14:paraId="764C1FD6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\.</w:t>
      </w:r>
    </w:p>
    <w:p w14:paraId="616E4BE0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F61C962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5779BD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18A2DF93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teacher_period_id_seq; Type: SEQUENCE SET; Schema: public; Owner: -</w:t>
      </w:r>
    </w:p>
    <w:p w14:paraId="3B67DB07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1A4A601B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255A701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SELECT pg_catalog.setval('teacher_period_id_seq', 10, true);</w:t>
      </w:r>
    </w:p>
    <w:p w14:paraId="1AF497E0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4731CEE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F29A4E9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3BA85F4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Data for Name: teacher_subject; Type: TABLE DATA; Schema: public; Owner: -</w:t>
      </w:r>
    </w:p>
    <w:p w14:paraId="455CF2F3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19E13649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FEC5879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COPY teacher_subject (id, id_teacher, id_subject) FROM stdin;</w:t>
      </w:r>
    </w:p>
    <w:p w14:paraId="590AFE82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1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1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4</w:t>
      </w:r>
    </w:p>
    <w:p w14:paraId="15D2B871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2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2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11</w:t>
      </w:r>
    </w:p>
    <w:p w14:paraId="4FFA7A27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3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3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3</w:t>
      </w:r>
    </w:p>
    <w:p w14:paraId="572CFF5C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4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4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5</w:t>
      </w:r>
    </w:p>
    <w:p w14:paraId="744D5A6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5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5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8</w:t>
      </w:r>
    </w:p>
    <w:p w14:paraId="56928739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6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6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9</w:t>
      </w:r>
    </w:p>
    <w:p w14:paraId="4E5A7324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7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7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6</w:t>
      </w:r>
    </w:p>
    <w:p w14:paraId="7F001952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8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8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1</w:t>
      </w:r>
    </w:p>
    <w:p w14:paraId="41D8588C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9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9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2</w:t>
      </w:r>
    </w:p>
    <w:p w14:paraId="23C9D325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10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10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7</w:t>
      </w:r>
    </w:p>
    <w:p w14:paraId="10B5F595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11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8</w:t>
      </w:r>
      <w:r w:rsidRPr="003B3E41">
        <w:rPr>
          <w:rFonts w:ascii="Courier New" w:hAnsi="Courier New" w:cs="Courier New"/>
          <w:sz w:val="16"/>
          <w:szCs w:val="16"/>
          <w:lang w:val="en-US"/>
        </w:rPr>
        <w:tab/>
        <w:t>10</w:t>
      </w:r>
    </w:p>
    <w:p w14:paraId="2F9AFF04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\.</w:t>
      </w:r>
    </w:p>
    <w:p w14:paraId="68360488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7B58CB91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88664A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76D10302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teacher_subject_id_seq; Type: SEQUENCE SET; Schema: public; Owner: -</w:t>
      </w:r>
    </w:p>
    <w:p w14:paraId="4B6D4C7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3B1BBBC3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1FF00B5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SELECT pg_catalog.setval('teacher_subject_id_seq', 11, true);</w:t>
      </w:r>
    </w:p>
    <w:p w14:paraId="1ECAE391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888F3E9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902215C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11C6BFF5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academic_consulting_hours academic_consulting_hours_pkey; Type: CONSTRAINT; Schema: public; Owner: -</w:t>
      </w:r>
    </w:p>
    <w:p w14:paraId="10BEE54F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066FD03C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A943AAF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ALTER TABLE ONLY academic_consulting_hours</w:t>
      </w:r>
    </w:p>
    <w:p w14:paraId="739BF77B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ADD CONSTRAINT academic_consulting_hours_pkey PRIMARY KEY (id);</w:t>
      </w:r>
    </w:p>
    <w:p w14:paraId="41721475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087A033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7E199A3E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373F34EF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academic_period academic_period_pkey; Type: CONSTRAINT; Schema: public; Owner: -</w:t>
      </w:r>
    </w:p>
    <w:p w14:paraId="0EDE8AC5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0A7E6828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E6E900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ALTER TABLE ONLY academic_period</w:t>
      </w:r>
    </w:p>
    <w:p w14:paraId="62988A60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ADD CONSTRAINT academic_period_pkey PRIMARY KEY (id);</w:t>
      </w:r>
    </w:p>
    <w:p w14:paraId="11016E4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7EF14940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9940ED2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1009376E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class_hours class_hours_pkey; Type: CONSTRAINT; Schema: public; Owner: -</w:t>
      </w:r>
    </w:p>
    <w:p w14:paraId="4CA01FB9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35EDCEDB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7F256871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ALTER TABLE ONLY class_hours</w:t>
      </w:r>
    </w:p>
    <w:p w14:paraId="5924C2C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ADD CONSTRAINT class_hours_pkey PRIMARY KEY (id);</w:t>
      </w:r>
    </w:p>
    <w:p w14:paraId="7251B671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3D0FEF1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3D140F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4DB6F0CB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student_period student_period_pkey; Type: CONSTRAINT; Schema: public; Owner: -</w:t>
      </w:r>
    </w:p>
    <w:p w14:paraId="7E406F23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08F4984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A830B0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ALTER TABLE ONLY student_period</w:t>
      </w:r>
    </w:p>
    <w:p w14:paraId="004BC619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ADD CONSTRAINT student_period_pkey PRIMARY KEY (id);</w:t>
      </w:r>
    </w:p>
    <w:p w14:paraId="75FB4E6C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4FC7EEB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59DE500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3566EC7E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student student_pkey; Type: CONSTRAINT; Schema: public; Owner: -</w:t>
      </w:r>
    </w:p>
    <w:p w14:paraId="488B8027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2AC044F7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D2287AE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ALTER TABLE ONLY student</w:t>
      </w:r>
    </w:p>
    <w:p w14:paraId="20BBF0C9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ADD CONSTRAINT student_pkey PRIMARY KEY (id);</w:t>
      </w:r>
    </w:p>
    <w:p w14:paraId="651108F0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990C8AF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26FD830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37C57185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student_requests_tutoring student_requests_tutoring_pkey; Type: CONSTRAINT; Schema: public; Owner: -</w:t>
      </w:r>
    </w:p>
    <w:p w14:paraId="2CA0CB1E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2F9D0289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57703EF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ALTER TABLE ONLY student_requests_tutoring</w:t>
      </w:r>
    </w:p>
    <w:p w14:paraId="31DEAA36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ADD CONSTRAINT student_requests_tutoring_pkey PRIMARY KEY (id);</w:t>
      </w:r>
    </w:p>
    <w:p w14:paraId="4634B0E9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E73A592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5A3C474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56B47E11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subject_class_hours subject_class_hours_pkey; Type: CONSTRAINT; Schema: public; Owner: -</w:t>
      </w:r>
    </w:p>
    <w:p w14:paraId="6555298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0F278B65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7B1B699F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ALTER TABLE ONLY subject_class_hours</w:t>
      </w:r>
    </w:p>
    <w:p w14:paraId="65AFE0FC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ADD CONSTRAINT subject_class_hours_pkey PRIMARY KEY (id);</w:t>
      </w:r>
    </w:p>
    <w:p w14:paraId="275716D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314E4A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395396E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6EC90B79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subject subject_pkey; Type: CONSTRAINT; Schema: public; Owner: -</w:t>
      </w:r>
    </w:p>
    <w:p w14:paraId="31CA0AFB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2F1419EC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1334B4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ALTER TABLE ONLY subject</w:t>
      </w:r>
    </w:p>
    <w:p w14:paraId="17DC9747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ADD CONSTRAINT subject_pkey PRIMARY KEY (id);</w:t>
      </w:r>
    </w:p>
    <w:p w14:paraId="04A42B28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9183F07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236AA70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26355BB0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teacher_class teacher_class_pkey; Type: CONSTRAINT; Schema: public; Owner: -</w:t>
      </w:r>
    </w:p>
    <w:p w14:paraId="680B2FF9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103C56C6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75D9B24F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ALTER TABLE ONLY teacher_class</w:t>
      </w:r>
    </w:p>
    <w:p w14:paraId="3B9A6C5F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ADD CONSTRAINT teacher_class_pkey PRIMARY KEY (id);</w:t>
      </w:r>
    </w:p>
    <w:p w14:paraId="2E3C531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B4CD713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DE3CA72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16DA4963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teacher_has_tutoring_hours teacher_has_tutoring_hours_pkey; Type: CONSTRAINT; Schema: public; Owner: -</w:t>
      </w:r>
    </w:p>
    <w:p w14:paraId="4F3E29D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1ED8E764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231B495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ALTER TABLE ONLY teacher_has_tutoring_hours</w:t>
      </w:r>
    </w:p>
    <w:p w14:paraId="47E97605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ADD CONSTRAINT teacher_has_tutoring_hours_pkey PRIMARY KEY (id);</w:t>
      </w:r>
    </w:p>
    <w:p w14:paraId="62617901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06C0E61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C70721C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60D671F7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teacher_period teacher_period_pkey; Type: CONSTRAINT; Schema: public; Owner: -</w:t>
      </w:r>
    </w:p>
    <w:p w14:paraId="1DDEE9BF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0BBA1623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7CEFF6B5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ALTER TABLE ONLY teacher_period</w:t>
      </w:r>
    </w:p>
    <w:p w14:paraId="1CD86E39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ADD CONSTRAINT teacher_period_pkey PRIMARY KEY (id);</w:t>
      </w:r>
    </w:p>
    <w:p w14:paraId="36094CE9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DD85612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F6AB8B3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0C3C5B6F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teacher teacher_pkey; Type: CONSTRAINT; Schema: public; Owner: -</w:t>
      </w:r>
    </w:p>
    <w:p w14:paraId="028C71D7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60F807A4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64A03CF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ALTER TABLE ONLY teacher</w:t>
      </w:r>
    </w:p>
    <w:p w14:paraId="0080F5E5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ADD CONSTRAINT teacher_pkey PRIMARY KEY (id);</w:t>
      </w:r>
    </w:p>
    <w:p w14:paraId="6E65EF90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7A448F2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48F4501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17571015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teacher_subject teacher_subject_pkey; Type: CONSTRAINT; Schema: public; Owner: -</w:t>
      </w:r>
    </w:p>
    <w:p w14:paraId="0210AB82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54903E57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CB47E94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ALTER TABLE ONLY teacher_subject</w:t>
      </w:r>
    </w:p>
    <w:p w14:paraId="7368BE9E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ADD CONSTRAINT teacher_subject_pkey PRIMARY KEY (id);</w:t>
      </w:r>
    </w:p>
    <w:p w14:paraId="14659ED9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98BB098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F026ED1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3B621939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student_period student_period_id_period_fkey; Type: FK CONSTRAINT; Schema: public; Owner: -</w:t>
      </w:r>
    </w:p>
    <w:p w14:paraId="3D6E7C9E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52AF9C3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6094D50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ALTER TABLE ONLY student_period</w:t>
      </w:r>
    </w:p>
    <w:p w14:paraId="1DE7D3A6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ADD CONSTRAINT student_period_id_period_fkey FOREIGN KEY (id_period) REFERENCES academic_period(id) ON DELETE CASCADE;</w:t>
      </w:r>
    </w:p>
    <w:p w14:paraId="61AF5C1F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F6E02C8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A6D6D40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33050BB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student_period student_period_id_student_fkey; Type: FK CONSTRAINT; Schema: public; Owner: -</w:t>
      </w:r>
    </w:p>
    <w:p w14:paraId="63A0232E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11728D88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72AC4A82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ALTER TABLE ONLY student_period</w:t>
      </w:r>
    </w:p>
    <w:p w14:paraId="56B34E98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ADD CONSTRAINT student_period_id_student_fkey FOREIGN KEY (id_student) REFERENCES student(id) ON DELETE CASCADE;</w:t>
      </w:r>
    </w:p>
    <w:p w14:paraId="37DAF051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54217C2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396607E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2B0094A5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student_requests_tutoring student_requests_tutoring_id_student_fkey; Type: FK CONSTRAINT; Schema: public; Owner: -</w:t>
      </w:r>
    </w:p>
    <w:p w14:paraId="505353BC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27C02C50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270CAD0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ALTER TABLE ONLY student_requests_tutoring</w:t>
      </w:r>
    </w:p>
    <w:p w14:paraId="0C21478F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ADD CONSTRAINT student_requests_tutoring_id_student_fkey FOREIGN KEY (id_student) REFERENCES student(id) ON DELETE CASCADE;</w:t>
      </w:r>
    </w:p>
    <w:p w14:paraId="73C3030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B58FC37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FD09270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3F8E9EF7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student_requests_tutoring student_requests_tutoring_id_subject_fkey; Type: FK CONSTRAINT; Schema: public; Owner: -</w:t>
      </w:r>
    </w:p>
    <w:p w14:paraId="5D75401F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7629CFA8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D105D89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ALTER TABLE ONLY student_requests_tutoring</w:t>
      </w:r>
    </w:p>
    <w:p w14:paraId="37E13433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ADD CONSTRAINT student_requests_tutoring_id_subject_fkey FOREIGN KEY (id_subject) REFERENCES subject(id) ON DELETE CASCADE;</w:t>
      </w:r>
    </w:p>
    <w:p w14:paraId="559C63C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BAD1F5C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B990A99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69388B49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student_requests_tutoring student_requests_tutoring_id_teacher_fkey; Type: FK CONSTRAINT; Schema: public; Owner: -</w:t>
      </w:r>
    </w:p>
    <w:p w14:paraId="39446B87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10DDE520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BABB041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ALTER TABLE ONLY student_requests_tutoring</w:t>
      </w:r>
    </w:p>
    <w:p w14:paraId="749566DB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ADD CONSTRAINT student_requests_tutoring_id_teacher_fkey FOREIGN KEY (id_teacher) REFERENCES teacher(id) ON DELETE CASCADE;</w:t>
      </w:r>
    </w:p>
    <w:p w14:paraId="2297D712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6229C97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8DE1888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2B6004C8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student_requests_tutoring student_requests_tutoring_id_tutoring_fkey; Type: FK CONSTRAINT; Schema: public; Owner: -</w:t>
      </w:r>
    </w:p>
    <w:p w14:paraId="1DA42B4C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3E1DD6C1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9C48348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ALTER TABLE ONLY student_requests_tutoring</w:t>
      </w:r>
    </w:p>
    <w:p w14:paraId="22ED1A7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ADD CONSTRAINT student_requests_tutoring_id_tutoring_fkey FOREIGN KEY (id_tutoring) REFERENCES academic_consulting_hours(id) ON DELETE CASCADE;</w:t>
      </w:r>
    </w:p>
    <w:p w14:paraId="7D1D926F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72879D8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7B3A2A7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2173D3AF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subject_class_hours subject_class_hours_id_class_fkey; Type: FK CONSTRAINT; Schema: public; Owner: -</w:t>
      </w:r>
    </w:p>
    <w:p w14:paraId="738CB371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77CCF234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C74B459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ALTER TABLE ONLY subject_class_hours</w:t>
      </w:r>
    </w:p>
    <w:p w14:paraId="74376CC2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ADD CONSTRAINT subject_class_hours_id_class_fkey FOREIGN KEY (id_class) REFERENCES class_hours(id) ON DELETE CASCADE;</w:t>
      </w:r>
    </w:p>
    <w:p w14:paraId="0D5431AF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7202CCEE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707CB5C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7B5776A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subject_class_hours subject_class_hours_id_subject_fkey; Type: FK CONSTRAINT; Schema: public; Owner: -</w:t>
      </w:r>
    </w:p>
    <w:p w14:paraId="6570B8C4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306D2307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5E585A1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ALTER TABLE ONLY subject_class_hours</w:t>
      </w:r>
    </w:p>
    <w:p w14:paraId="31445345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ADD CONSTRAINT subject_class_hours_id_subject_fkey FOREIGN KEY (id_subject) REFERENCES subject(id) ON DELETE CASCADE;</w:t>
      </w:r>
    </w:p>
    <w:p w14:paraId="253B597B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70E48E3C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B3189B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067DC78B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teacher_class teacher_class_id_class_fkey; Type: FK CONSTRAINT; Schema: public; Owner: -</w:t>
      </w:r>
    </w:p>
    <w:p w14:paraId="225CD599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5E7B079A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0DF818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ALTER TABLE ONLY teacher_class</w:t>
      </w:r>
    </w:p>
    <w:p w14:paraId="0979D990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ADD CONSTRAINT teacher_class_id_class_fkey FOREIGN KEY (id_class) REFERENCES class_hours(id) ON DELETE CASCADE;</w:t>
      </w:r>
    </w:p>
    <w:p w14:paraId="229C2CE6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C734740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D8137F8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714CF723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teacher_class teacher_class_id_teacher_fkey; Type: FK CONSTRAINT; Schema: public; Owner: -</w:t>
      </w:r>
    </w:p>
    <w:p w14:paraId="30B1F5F2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3635250C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FDB18EC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ALTER TABLE ONLY teacher_class</w:t>
      </w:r>
    </w:p>
    <w:p w14:paraId="0357EE3B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ADD CONSTRAINT teacher_class_id_teacher_fkey FOREIGN KEY (id_teacher) REFERENCES teacher(id) ON DELETE CASCADE;</w:t>
      </w:r>
    </w:p>
    <w:p w14:paraId="5F5AEE67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E78BC43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8DB1DD2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4913E611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teacher_has_tutoring_hours teacher_has_tutoring_hours_id_teacher_fkey; Type: FK CONSTRAINT; Schema: public; Owner: -</w:t>
      </w:r>
    </w:p>
    <w:p w14:paraId="1B6DFFC8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65FA5AD2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07B08D9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ALTER TABLE ONLY teacher_has_tutoring_hours</w:t>
      </w:r>
    </w:p>
    <w:p w14:paraId="1B0F4F84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ADD CONSTRAINT teacher_has_tutoring_hours_id_teacher_fkey FOREIGN KEY (id_teacher) REFERENCES teacher(id) ON DELETE CASCADE;</w:t>
      </w:r>
    </w:p>
    <w:p w14:paraId="356A36E6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6C8D505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1A0F4E3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36DF7AA9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teacher_has_tutoring_hours teacher_has_tutoring_hours_id_tutoring_fkey; Type: FK CONSTRAINT; Schema: public; Owner: -</w:t>
      </w:r>
    </w:p>
    <w:p w14:paraId="36718933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3CA94145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439C271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ALTER TABLE ONLY teacher_has_tutoring_hours</w:t>
      </w:r>
    </w:p>
    <w:p w14:paraId="76E542B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ADD CONSTRAINT teacher_has_tutoring_hours_id_tutoring_fkey FOREIGN KEY (id_tutoring) REFERENCES academic_consulting_hours(id) ON DELETE CASCADE;</w:t>
      </w:r>
    </w:p>
    <w:p w14:paraId="543E36C2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71C7921B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03D09A7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10A7F841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teacher_period teacher_period_id_period_fkey; Type: FK CONSTRAINT; Schema: public; Owner: -</w:t>
      </w:r>
    </w:p>
    <w:p w14:paraId="16EB8C04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656723FB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0DC4CAB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ALTER TABLE ONLY teacher_period</w:t>
      </w:r>
    </w:p>
    <w:p w14:paraId="5E7618F5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ADD CONSTRAINT teacher_period_id_period_fkey FOREIGN KEY (id_period) REFERENCES academic_period(id) ON DELETE CASCADE;</w:t>
      </w:r>
    </w:p>
    <w:p w14:paraId="73A84AD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A4CF4A7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5526198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1476BD2B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teacher_period teacher_period_id_teacher_fkey; Type: FK CONSTRAINT; Schema: public; Owner: -</w:t>
      </w:r>
    </w:p>
    <w:p w14:paraId="2A43CFE6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068B63A7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C7AC0E1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ALTER TABLE ONLY teacher_period</w:t>
      </w:r>
    </w:p>
    <w:p w14:paraId="7C464EF4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ADD CONSTRAINT teacher_period_id_teacher_fkey FOREIGN KEY (id_teacher) REFERENCES teacher(id) ON DELETE CASCADE;</w:t>
      </w:r>
    </w:p>
    <w:p w14:paraId="304FD0F7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11063FC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CD85C43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43586C81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teacher_subject teacher_subject_id_subject_fkey; Type: FK CONSTRAINT; Schema: public; Owner: -</w:t>
      </w:r>
    </w:p>
    <w:p w14:paraId="3247611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77655D9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6C54633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ALTER TABLE ONLY teacher_subject</w:t>
      </w:r>
    </w:p>
    <w:p w14:paraId="5922D73C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ADD CONSTRAINT teacher_subject_id_subject_fkey FOREIGN KEY (id_subject) REFERENCES subject(id) ON DELETE CASCADE;</w:t>
      </w:r>
    </w:p>
    <w:p w14:paraId="28A8084B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152E383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73EEF041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3083DB62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Name: teacher_subject teacher_subject_id_teacher_fkey; Type: FK CONSTRAINT; Schema: public; Owner: -</w:t>
      </w:r>
    </w:p>
    <w:p w14:paraId="4D841C7C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6045B1BD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CC080B1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ALTER TABLE ONLY teacher_subject</w:t>
      </w:r>
    </w:p>
    <w:p w14:paraId="3015E8C2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 xml:space="preserve">    ADD CONSTRAINT teacher_subject_id_teacher_fkey FOREIGN KEY (id_teacher) REFERENCES teacher(id) ON DELETE CASCADE;</w:t>
      </w:r>
    </w:p>
    <w:p w14:paraId="538F2807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5FF6E4F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3379768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26B827EE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 PostgreSQL database dump complete</w:t>
      </w:r>
    </w:p>
    <w:p w14:paraId="01E0A351" w14:textId="77777777" w:rsidR="003B3E41" w:rsidRPr="003B3E41" w:rsidRDefault="003B3E41" w:rsidP="003B3E41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3B3E41">
        <w:rPr>
          <w:rFonts w:ascii="Courier New" w:hAnsi="Courier New" w:cs="Courier New"/>
          <w:sz w:val="16"/>
          <w:szCs w:val="16"/>
          <w:lang w:val="en-US"/>
        </w:rPr>
        <w:t>--</w:t>
      </w:r>
    </w:p>
    <w:p w14:paraId="21E60357" w14:textId="77777777" w:rsidR="003B3E41" w:rsidRPr="003B3E41" w:rsidRDefault="003B3E41" w:rsidP="003B3E41">
      <w:pPr>
        <w:spacing w:line="360" w:lineRule="auto"/>
        <w:jc w:val="both"/>
        <w:rPr>
          <w:rFonts w:ascii="Arial" w:hAnsi="Arial" w:cs="Arial"/>
          <w:lang w:val="en-US"/>
        </w:rPr>
      </w:pPr>
    </w:p>
    <w:p w14:paraId="101ADAD5" w14:textId="77777777" w:rsidR="003B3E41" w:rsidRPr="003B3E41" w:rsidRDefault="003B3E41" w:rsidP="0080025A">
      <w:pPr>
        <w:spacing w:line="360" w:lineRule="auto"/>
        <w:jc w:val="both"/>
        <w:rPr>
          <w:rFonts w:ascii="Arial" w:hAnsi="Arial" w:cs="Arial"/>
          <w:lang w:val="en-US"/>
        </w:rPr>
      </w:pPr>
    </w:p>
    <w:sectPr w:rsidR="003B3E41" w:rsidRPr="003B3E41" w:rsidSect="000208CB">
      <w:headerReference w:type="even" r:id="rId8"/>
      <w:headerReference w:type="defaul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844E56" w14:textId="77777777" w:rsidR="0087399A" w:rsidRDefault="0087399A" w:rsidP="0080025A">
      <w:r>
        <w:separator/>
      </w:r>
    </w:p>
  </w:endnote>
  <w:endnote w:type="continuationSeparator" w:id="0">
    <w:p w14:paraId="5EFF43F9" w14:textId="77777777" w:rsidR="0087399A" w:rsidRDefault="0087399A" w:rsidP="00800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13AF1E" w14:textId="77777777" w:rsidR="0087399A" w:rsidRDefault="0087399A" w:rsidP="0080025A">
      <w:r>
        <w:separator/>
      </w:r>
    </w:p>
  </w:footnote>
  <w:footnote w:type="continuationSeparator" w:id="0">
    <w:p w14:paraId="0C1016AA" w14:textId="77777777" w:rsidR="0087399A" w:rsidRDefault="0087399A" w:rsidP="0080025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9B7F3B" w14:textId="77777777" w:rsidR="0080025A" w:rsidRDefault="0080025A" w:rsidP="001902AB">
    <w:pPr>
      <w:pStyle w:val="Encabezado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F6CBA59" w14:textId="77777777" w:rsidR="0080025A" w:rsidRDefault="0080025A" w:rsidP="0080025A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0DC7AA" w14:textId="77777777" w:rsidR="0080025A" w:rsidRPr="0080025A" w:rsidRDefault="0080025A" w:rsidP="001902AB">
    <w:pPr>
      <w:pStyle w:val="Encabezado"/>
      <w:framePr w:wrap="none" w:vAnchor="text" w:hAnchor="margin" w:xAlign="right" w:y="1"/>
      <w:rPr>
        <w:rStyle w:val="Nmerodepgina"/>
        <w:rFonts w:ascii="Arial" w:hAnsi="Arial" w:cs="Arial"/>
      </w:rPr>
    </w:pPr>
    <w:r w:rsidRPr="0080025A">
      <w:rPr>
        <w:rStyle w:val="Nmerodepgina"/>
        <w:rFonts w:ascii="Arial" w:hAnsi="Arial" w:cs="Arial"/>
      </w:rPr>
      <w:fldChar w:fldCharType="begin"/>
    </w:r>
    <w:r w:rsidRPr="0080025A">
      <w:rPr>
        <w:rStyle w:val="Nmerodepgina"/>
        <w:rFonts w:ascii="Arial" w:hAnsi="Arial" w:cs="Arial"/>
      </w:rPr>
      <w:instrText xml:space="preserve">PAGE  </w:instrText>
    </w:r>
    <w:r w:rsidRPr="0080025A">
      <w:rPr>
        <w:rStyle w:val="Nmerodepgina"/>
        <w:rFonts w:ascii="Arial" w:hAnsi="Arial" w:cs="Arial"/>
      </w:rPr>
      <w:fldChar w:fldCharType="separate"/>
    </w:r>
    <w:r w:rsidR="00A76362">
      <w:rPr>
        <w:rStyle w:val="Nmerodepgina"/>
        <w:rFonts w:ascii="Arial" w:hAnsi="Arial" w:cs="Arial"/>
        <w:noProof/>
      </w:rPr>
      <w:t>14</w:t>
    </w:r>
    <w:r w:rsidRPr="0080025A">
      <w:rPr>
        <w:rStyle w:val="Nmerodepgina"/>
        <w:rFonts w:ascii="Arial" w:hAnsi="Arial" w:cs="Arial"/>
      </w:rPr>
      <w:fldChar w:fldCharType="end"/>
    </w:r>
  </w:p>
  <w:p w14:paraId="31B1AAD0" w14:textId="77777777" w:rsidR="0080025A" w:rsidRDefault="0080025A" w:rsidP="000208CB">
    <w:pPr>
      <w:pStyle w:val="Encabezado"/>
      <w:spacing w:line="360" w:lineRule="auto"/>
      <w:ind w:right="360"/>
      <w:jc w:val="right"/>
      <w:rPr>
        <w:rFonts w:ascii="Arial" w:hAnsi="Arial" w:cs="Arial"/>
        <w:b/>
      </w:rPr>
    </w:pPr>
    <w:r>
      <w:rPr>
        <w:rFonts w:ascii="Arial" w:hAnsi="Arial" w:cs="Arial"/>
        <w:b/>
      </w:rPr>
      <w:t>Luis Alfredo León Villapún</w:t>
    </w:r>
  </w:p>
  <w:p w14:paraId="07F2B02D" w14:textId="77777777" w:rsidR="000208CB" w:rsidRPr="0080025A" w:rsidRDefault="000208CB" w:rsidP="000208CB">
    <w:pPr>
      <w:pStyle w:val="Encabezado"/>
      <w:spacing w:line="360" w:lineRule="auto"/>
      <w:ind w:right="360"/>
      <w:jc w:val="right"/>
      <w:rPr>
        <w:rFonts w:ascii="Arial" w:hAnsi="Arial" w:cs="Arial"/>
        <w:b/>
      </w:rPr>
    </w:pPr>
    <w:r>
      <w:rPr>
        <w:rFonts w:ascii="Arial" w:hAnsi="Arial" w:cs="Arial"/>
        <w:b/>
      </w:rPr>
      <w:t>Armando Canto García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attachedTemplate r:id="rId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8CB"/>
    <w:rsid w:val="000208CB"/>
    <w:rsid w:val="003B3E41"/>
    <w:rsid w:val="005E1430"/>
    <w:rsid w:val="006A1103"/>
    <w:rsid w:val="00786AF0"/>
    <w:rsid w:val="0080025A"/>
    <w:rsid w:val="0087399A"/>
    <w:rsid w:val="00A7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93E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025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0025A"/>
  </w:style>
  <w:style w:type="paragraph" w:styleId="Piedepgina">
    <w:name w:val="footer"/>
    <w:basedOn w:val="Normal"/>
    <w:link w:val="PiedepginaCar"/>
    <w:uiPriority w:val="99"/>
    <w:unhideWhenUsed/>
    <w:rsid w:val="0080025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0025A"/>
  </w:style>
  <w:style w:type="character" w:styleId="Nmerodepgina">
    <w:name w:val="page number"/>
    <w:basedOn w:val="Fuentedeprrafopredeter"/>
    <w:uiPriority w:val="99"/>
    <w:semiHidden/>
    <w:unhideWhenUsed/>
    <w:rsid w:val="0080025A"/>
  </w:style>
  <w:style w:type="paragraph" w:styleId="Sinespaciado">
    <w:name w:val="No Spacing"/>
    <w:link w:val="SinespaciadoCar"/>
    <w:uiPriority w:val="1"/>
    <w:qFormat/>
    <w:rsid w:val="000208CB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208CB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leonvillapun/Library/Group%20Containers/UBF8T346G9.Office/User%20Content.localized/Templates.localized/Trabajo%20instituciona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Advanced databases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Trabajo institucional.dotx</Template>
  <TotalTime>12</TotalTime>
  <Pages>27</Pages>
  <Words>3696</Words>
  <Characters>20332</Characters>
  <Application>Microsoft Macintosh Word</Application>
  <DocSecurity>0</DocSecurity>
  <Lines>169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 Campus puebla</Company>
  <LinksUpToDate>false</LinksUpToDate>
  <CharactersWithSpaces>23981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I.C.A. 2</dc:title>
  <dc:subject>Luis Alfredo Leon Villapún a01322275 itcArmando Canto García A01322361 ITC
</dc:subject>
  <dc:creator>Server: 10.50.65.7</dc:creator>
  <cp:keywords/>
  <dc:description/>
  <cp:lastModifiedBy>Usuario de Microsoft Office</cp:lastModifiedBy>
  <cp:revision>1</cp:revision>
  <dcterms:created xsi:type="dcterms:W3CDTF">2017-03-02T19:48:00Z</dcterms:created>
  <dcterms:modified xsi:type="dcterms:W3CDTF">2017-03-02T20:00:00Z</dcterms:modified>
</cp:coreProperties>
</file>